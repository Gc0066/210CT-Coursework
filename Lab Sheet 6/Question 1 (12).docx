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65D" w:rsidRDefault="00A36E9D">
      <w:r>
        <w:t>While no more items in the tree:</w:t>
      </w:r>
    </w:p>
    <w:p w:rsidR="00A36E9D" w:rsidRDefault="00A36E9D" w:rsidP="00A36E9D">
      <w:pPr>
        <w:ind w:left="720"/>
      </w:pPr>
      <w:r>
        <w:t xml:space="preserve">If </w:t>
      </w:r>
      <w:proofErr w:type="spellStart"/>
      <w:r>
        <w:t>tree.left</w:t>
      </w:r>
      <w:proofErr w:type="spellEnd"/>
      <w:r>
        <w:t xml:space="preserve"> </w:t>
      </w:r>
    </w:p>
    <w:p w:rsidR="00A36E9D" w:rsidRDefault="00A36E9D" w:rsidP="00A36E9D">
      <w:pPr>
        <w:ind w:left="720"/>
      </w:pPr>
      <w:r>
        <w:tab/>
      </w:r>
    </w:p>
    <w:p w:rsidR="00A36E9D" w:rsidRDefault="00A36E9D" w:rsidP="00A36E9D">
      <w:pPr>
        <w:ind w:left="720" w:firstLine="720"/>
      </w:pPr>
      <w:r>
        <w:t xml:space="preserve">Tree = </w:t>
      </w:r>
      <w:proofErr w:type="spellStart"/>
      <w:r>
        <w:t>tree.left</w:t>
      </w:r>
      <w:proofErr w:type="spellEnd"/>
    </w:p>
    <w:p w:rsidR="00A36E9D" w:rsidRDefault="00A36E9D" w:rsidP="00A36E9D"/>
    <w:p w:rsidR="00A36E9D" w:rsidRDefault="00A36E9D" w:rsidP="00A36E9D">
      <w:r>
        <w:t xml:space="preserve">While </w:t>
      </w:r>
      <w:proofErr w:type="spellStart"/>
      <w:proofErr w:type="gramStart"/>
      <w:r>
        <w:t>tree.left</w:t>
      </w:r>
      <w:proofErr w:type="spellEnd"/>
      <w:r>
        <w:t xml:space="preserve"> !</w:t>
      </w:r>
      <w:proofErr w:type="gramEnd"/>
      <w:r>
        <w:t>= none</w:t>
      </w:r>
    </w:p>
    <w:p w:rsidR="00D22AE0" w:rsidRDefault="00D22AE0" w:rsidP="00A36E9D">
      <w:r>
        <w:tab/>
      </w:r>
      <w:proofErr w:type="spellStart"/>
      <w:r>
        <w:t>TreePrev</w:t>
      </w:r>
      <w:proofErr w:type="spellEnd"/>
      <w:r>
        <w:t xml:space="preserve"> </w:t>
      </w:r>
      <w:r w:rsidR="00CA1FEB">
        <w:t xml:space="preserve">append </w:t>
      </w:r>
      <w:r>
        <w:t>Tree</w:t>
      </w:r>
    </w:p>
    <w:p w:rsidR="00A36E9D" w:rsidRDefault="00A36E9D" w:rsidP="00A36E9D">
      <w:r>
        <w:tab/>
      </w:r>
      <w:r w:rsidR="00D22AE0">
        <w:t xml:space="preserve">Tree = </w:t>
      </w:r>
      <w:proofErr w:type="spellStart"/>
      <w:r w:rsidR="00D22AE0">
        <w:t>tree.left</w:t>
      </w:r>
      <w:proofErr w:type="spellEnd"/>
    </w:p>
    <w:p w:rsidR="00D22AE0" w:rsidRDefault="00D22AE0" w:rsidP="00A36E9D"/>
    <w:p w:rsidR="00D22AE0" w:rsidRDefault="00D22AE0" w:rsidP="00A36E9D">
      <w:r>
        <w:t>Stack possibly required.</w:t>
      </w:r>
    </w:p>
    <w:p w:rsidR="00A36E9D" w:rsidRDefault="00A36E9D" w:rsidP="00A36E9D"/>
    <w:p w:rsidR="00A36E9D" w:rsidRDefault="00A36E9D" w:rsidP="00A36E9D"/>
    <w:p w:rsidR="00A36E9D" w:rsidRDefault="004E6DAC" w:rsidP="00A36E9D">
      <w:proofErr w:type="spellStart"/>
      <w:r>
        <w:t>Tree.read</w:t>
      </w:r>
      <w:proofErr w:type="spellEnd"/>
      <w:r>
        <w:t xml:space="preserve"> = True</w:t>
      </w:r>
    </w:p>
    <w:p w:rsidR="004E6DAC" w:rsidRPr="00A36E9D" w:rsidRDefault="004E6DAC" w:rsidP="00A36E9D">
      <w:r>
        <w:t>Use pointers to go back after node read.</w:t>
      </w:r>
      <w:bookmarkStart w:id="0" w:name="_GoBack"/>
      <w:bookmarkEnd w:id="0"/>
    </w:p>
    <w:sectPr w:rsidR="004E6DAC" w:rsidRPr="00A36E9D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E9D"/>
    <w:rsid w:val="003C065D"/>
    <w:rsid w:val="004E6DAC"/>
    <w:rsid w:val="00A36E9D"/>
    <w:rsid w:val="00B93E56"/>
    <w:rsid w:val="00CA1FEB"/>
    <w:rsid w:val="00D22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534EA4-DB8A-4493-8AFD-FCD5AE836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CE72D336.dotm</Template>
  <TotalTime>23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Coleman</dc:creator>
  <cp:keywords/>
  <dc:description/>
  <cp:lastModifiedBy>George Coleman</cp:lastModifiedBy>
  <cp:revision>2</cp:revision>
  <dcterms:created xsi:type="dcterms:W3CDTF">2016-11-14T16:24:00Z</dcterms:created>
  <dcterms:modified xsi:type="dcterms:W3CDTF">2016-11-14T16:47:00Z</dcterms:modified>
</cp:coreProperties>
</file>