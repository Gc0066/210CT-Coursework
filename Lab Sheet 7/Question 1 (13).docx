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7C" w:rsidRDefault="008379DF">
      <w:r>
        <w:t xml:space="preserve">CLASS </w:t>
      </w:r>
      <w:proofErr w:type="spellStart"/>
      <w:r>
        <w:t>Vertice</w:t>
      </w:r>
      <w:proofErr w:type="spellEnd"/>
    </w:p>
    <w:p w:rsidR="008379DF" w:rsidRDefault="00D45C7C">
      <w:r>
        <w:tab/>
      </w:r>
      <w:proofErr w:type="gramStart"/>
      <w:r>
        <w:t>value</w:t>
      </w:r>
      <w:proofErr w:type="gramEnd"/>
      <w:r>
        <w:t xml:space="preserve"> &lt;-</w:t>
      </w:r>
      <w:r w:rsidR="008379DF">
        <w:t xml:space="preserve"> value</w:t>
      </w:r>
    </w:p>
    <w:p w:rsidR="008379DF" w:rsidRDefault="00D45C7C">
      <w:r>
        <w:tab/>
      </w:r>
      <w:proofErr w:type="spellStart"/>
      <w:proofErr w:type="gramStart"/>
      <w:r>
        <w:t>connectedTo</w:t>
      </w:r>
      <w:proofErr w:type="spellEnd"/>
      <w:proofErr w:type="gramEnd"/>
      <w:r>
        <w:t xml:space="preserve"> &lt;-</w:t>
      </w:r>
      <w:r w:rsidR="008379DF">
        <w:t xml:space="preserve"> []</w:t>
      </w:r>
    </w:p>
    <w:p w:rsidR="00D45C7C" w:rsidRDefault="00D45C7C"/>
    <w:p w:rsidR="00D45C7C" w:rsidRDefault="00D45C7C">
      <w:r>
        <w:t>CLASS Graph</w:t>
      </w:r>
    </w:p>
    <w:p w:rsidR="00AF765D" w:rsidRDefault="00EF0CC9">
      <w:r>
        <w:tab/>
      </w:r>
      <w:proofErr w:type="spellStart"/>
      <w:proofErr w:type="gramStart"/>
      <w:r>
        <w:t>listOfNodes</w:t>
      </w:r>
      <w:proofErr w:type="spellEnd"/>
      <w:proofErr w:type="gramEnd"/>
      <w:r>
        <w:t xml:space="preserve"> &lt;- []</w:t>
      </w:r>
    </w:p>
    <w:p w:rsidR="00D45C7C" w:rsidRDefault="00D45C7C"/>
    <w:p w:rsidR="008379DF" w:rsidRDefault="00E21B40" w:rsidP="00D45C7C">
      <w:pPr>
        <w:ind w:left="720"/>
      </w:pPr>
      <w:r>
        <w:t xml:space="preserve">INSERTEDGE </w:t>
      </w:r>
      <w:r w:rsidR="008379DF">
        <w:t>(</w:t>
      </w:r>
      <w:proofErr w:type="spellStart"/>
      <w:r w:rsidR="00FF0826">
        <w:t>firstVertice</w:t>
      </w:r>
      <w:proofErr w:type="spellEnd"/>
      <w:r w:rsidR="00FF0826">
        <w:t xml:space="preserve">, </w:t>
      </w:r>
      <w:proofErr w:type="spellStart"/>
      <w:r w:rsidR="00FF0826">
        <w:t>secondVertice</w:t>
      </w:r>
      <w:proofErr w:type="spellEnd"/>
      <w:r w:rsidR="008379DF">
        <w:t>)</w:t>
      </w:r>
    </w:p>
    <w:p w:rsidR="00DB4658" w:rsidRDefault="00DB4658" w:rsidP="00D45C7C">
      <w:pPr>
        <w:ind w:left="720"/>
      </w:pPr>
      <w:r>
        <w:tab/>
        <w:t>‘’’takes input of two integers. Returns false or connects input. ‘’’</w:t>
      </w:r>
    </w:p>
    <w:p w:rsidR="005E5C95" w:rsidRDefault="005E5C95" w:rsidP="00D45C7C">
      <w:pPr>
        <w:ind w:left="720"/>
      </w:pPr>
      <w:r>
        <w:tab/>
      </w:r>
      <w:proofErr w:type="spellStart"/>
      <w:r>
        <w:t>NodeOne</w:t>
      </w:r>
      <w:proofErr w:type="spellEnd"/>
      <w:r>
        <w:t xml:space="preserve"> &lt;- None</w:t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5E5C95" w:rsidRDefault="005E5C95" w:rsidP="00D45C7C">
      <w:pPr>
        <w:ind w:left="720"/>
      </w:pPr>
      <w:r>
        <w:tab/>
      </w:r>
      <w:proofErr w:type="spellStart"/>
      <w:r>
        <w:t>NodeTwo</w:t>
      </w:r>
      <w:proofErr w:type="spellEnd"/>
      <w:r>
        <w:t xml:space="preserve"> &lt;- None</w:t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5E5C95" w:rsidRDefault="005E5C95" w:rsidP="00D45C7C">
      <w:pPr>
        <w:ind w:left="720"/>
      </w:pPr>
    </w:p>
    <w:p w:rsidR="00C754FF" w:rsidRDefault="00C754FF" w:rsidP="00D45C7C">
      <w:pPr>
        <w:ind w:left="720"/>
      </w:pPr>
      <w:r>
        <w:tab/>
        <w:t>//check nodes being connected are in the graph</w:t>
      </w:r>
    </w:p>
    <w:p w:rsidR="00FF0826" w:rsidRDefault="00FF0826" w:rsidP="00D45C7C">
      <w:pPr>
        <w:ind w:left="720"/>
      </w:pPr>
      <w:r>
        <w:tab/>
        <w:t xml:space="preserve">For I = 1 to </w:t>
      </w:r>
      <w:proofErr w:type="spellStart"/>
      <w:r>
        <w:t>listOfNodes</w:t>
      </w:r>
      <w:proofErr w:type="spellEnd"/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  <w:t>(n)</w:t>
      </w:r>
    </w:p>
    <w:p w:rsidR="00FF0826" w:rsidRDefault="00FF0826" w:rsidP="00D45C7C">
      <w:pPr>
        <w:ind w:left="720"/>
      </w:pPr>
      <w:r>
        <w:tab/>
      </w:r>
      <w:r>
        <w:tab/>
      </w:r>
      <w:proofErr w:type="gramStart"/>
      <w:r>
        <w:t xml:space="preserve">If  </w:t>
      </w:r>
      <w:proofErr w:type="spellStart"/>
      <w:r>
        <w:t>firstVertice</w:t>
      </w:r>
      <w:proofErr w:type="spellEnd"/>
      <w:proofErr w:type="gramEnd"/>
      <w:r w:rsidR="005E5C95">
        <w:t xml:space="preserve"> </w:t>
      </w:r>
      <w:r>
        <w:t xml:space="preserve"> = </w:t>
      </w:r>
      <w:proofErr w:type="spellStart"/>
      <w:r>
        <w:t>listOfNodes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5E5C95">
        <w:t>.value</w:t>
      </w:r>
      <w:r w:rsidR="00752B7A">
        <w:tab/>
      </w:r>
      <w:r w:rsidR="00752B7A">
        <w:tab/>
      </w:r>
      <w:r w:rsidR="00752B7A">
        <w:tab/>
        <w:t>(n)</w:t>
      </w:r>
    </w:p>
    <w:p w:rsidR="00FF0826" w:rsidRDefault="005B148F" w:rsidP="00D45C7C">
      <w:pPr>
        <w:ind w:left="720"/>
      </w:pPr>
      <w:r>
        <w:tab/>
      </w:r>
      <w:r>
        <w:tab/>
      </w:r>
      <w:r>
        <w:tab/>
      </w:r>
      <w:proofErr w:type="spellStart"/>
      <w:r w:rsidR="005E5C95">
        <w:t>NodeOne</w:t>
      </w:r>
      <w:proofErr w:type="spellEnd"/>
      <w:r w:rsidR="005E5C95">
        <w:t xml:space="preserve"> &lt;-</w:t>
      </w:r>
      <w:proofErr w:type="spellStart"/>
      <w:r w:rsidR="005E5C95">
        <w:t>listOfNodes</w:t>
      </w:r>
      <w:proofErr w:type="spellEnd"/>
      <w:r w:rsidR="005E5C95">
        <w:t>[</w:t>
      </w:r>
      <w:proofErr w:type="spellStart"/>
      <w:r w:rsidR="005E5C95">
        <w:t>i</w:t>
      </w:r>
      <w:proofErr w:type="spellEnd"/>
      <w:r w:rsidR="005E5C95">
        <w:t>]</w:t>
      </w:r>
      <w:r w:rsidR="00752B7A">
        <w:tab/>
      </w:r>
      <w:r w:rsidR="00752B7A">
        <w:tab/>
      </w:r>
      <w:r w:rsidR="00752B7A">
        <w:tab/>
      </w:r>
      <w:r w:rsidR="00752B7A">
        <w:tab/>
        <w:t>(n)</w:t>
      </w:r>
    </w:p>
    <w:p w:rsidR="00FF0826" w:rsidRDefault="00FF0826" w:rsidP="00D45C7C">
      <w:pPr>
        <w:ind w:left="72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secondVertice</w:t>
      </w:r>
      <w:proofErr w:type="spellEnd"/>
      <w:r>
        <w:t xml:space="preserve"> = </w:t>
      </w:r>
      <w:proofErr w:type="spellStart"/>
      <w:r>
        <w:t>listOfNodes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5E5C95">
        <w:t>.value</w:t>
      </w:r>
      <w:r w:rsidR="00752B7A">
        <w:tab/>
      </w:r>
      <w:r w:rsidR="00752B7A">
        <w:tab/>
      </w:r>
      <w:r w:rsidR="00752B7A">
        <w:tab/>
        <w:t>(n)</w:t>
      </w:r>
    </w:p>
    <w:p w:rsidR="005E5C95" w:rsidRDefault="005E5C95" w:rsidP="00D45C7C">
      <w:pPr>
        <w:ind w:left="720"/>
      </w:pPr>
      <w:r>
        <w:tab/>
      </w:r>
      <w:r>
        <w:tab/>
      </w:r>
      <w:r>
        <w:tab/>
      </w:r>
      <w:proofErr w:type="spellStart"/>
      <w:r>
        <w:t>NodeTwo</w:t>
      </w:r>
      <w:proofErr w:type="spellEnd"/>
      <w:r>
        <w:t xml:space="preserve"> &lt;- </w:t>
      </w:r>
      <w:proofErr w:type="spellStart"/>
      <w:r>
        <w:t>listOfNodes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752B7A">
        <w:tab/>
      </w:r>
      <w:r w:rsidR="00752B7A">
        <w:tab/>
      </w:r>
      <w:r w:rsidR="00752B7A">
        <w:tab/>
        <w:t>(n)</w:t>
      </w:r>
    </w:p>
    <w:p w:rsidR="00455306" w:rsidRDefault="00455306" w:rsidP="00D45C7C">
      <w:pPr>
        <w:ind w:left="720"/>
      </w:pPr>
    </w:p>
    <w:p w:rsidR="00FF0826" w:rsidRDefault="00FC3D12" w:rsidP="00FC3D12">
      <w:pPr>
        <w:ind w:left="720"/>
      </w:pPr>
      <w:r>
        <w:tab/>
        <w:t>//if input</w:t>
      </w:r>
      <w:r w:rsidR="00455306">
        <w:t xml:space="preserve"> node</w:t>
      </w:r>
      <w:r w:rsidR="00DB4658">
        <w:t xml:space="preserve"> </w:t>
      </w:r>
      <w:r>
        <w:t>not</w:t>
      </w:r>
      <w:r w:rsidR="00DB4658">
        <w:t xml:space="preserve"> in graph.</w:t>
      </w:r>
      <w:r w:rsidR="005B148F">
        <w:tab/>
      </w:r>
      <w:r w:rsidR="005B148F">
        <w:tab/>
      </w:r>
      <w:r w:rsidR="005B148F">
        <w:tab/>
      </w:r>
    </w:p>
    <w:p w:rsidR="006F7C82" w:rsidRDefault="00FF0826" w:rsidP="00D45C7C">
      <w:pPr>
        <w:ind w:left="720"/>
      </w:pPr>
      <w:r>
        <w:tab/>
        <w:t xml:space="preserve">if </w:t>
      </w:r>
      <w:proofErr w:type="spellStart"/>
      <w:r w:rsidR="006F7C82">
        <w:t>NodeOne</w:t>
      </w:r>
      <w:proofErr w:type="spellEnd"/>
      <w:r w:rsidR="006F7C82">
        <w:t xml:space="preserve"> = None </w:t>
      </w:r>
      <w:r w:rsidR="00A32FA8">
        <w:t>a</w:t>
      </w:r>
      <w:bookmarkStart w:id="0" w:name="_GoBack"/>
      <w:bookmarkEnd w:id="0"/>
      <w:r>
        <w:t>nd</w:t>
      </w:r>
      <w:r w:rsidR="006F7C82">
        <w:t xml:space="preserve"> </w:t>
      </w:r>
      <w:proofErr w:type="spellStart"/>
      <w:r w:rsidR="006F7C82">
        <w:t>NodeTwo</w:t>
      </w:r>
      <w:proofErr w:type="spellEnd"/>
      <w:r w:rsidR="006F7C82">
        <w:t xml:space="preserve"> = None</w:t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114E8F" w:rsidRDefault="006F7C82" w:rsidP="006F7C82">
      <w:pPr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C55D32" w:rsidRDefault="00C55D32" w:rsidP="00D45C7C">
      <w:pPr>
        <w:ind w:left="720"/>
      </w:pPr>
      <w:r>
        <w:tab/>
      </w:r>
      <w:proofErr w:type="gramStart"/>
      <w:r>
        <w:t>else</w:t>
      </w:r>
      <w:proofErr w:type="gramEnd"/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6F7C82" w:rsidRDefault="00C55D32" w:rsidP="006F7C82">
      <w:pPr>
        <w:ind w:left="720"/>
      </w:pPr>
      <w:r>
        <w:tab/>
      </w:r>
      <w:r>
        <w:tab/>
      </w:r>
      <w:proofErr w:type="spellStart"/>
      <w:proofErr w:type="gramStart"/>
      <w:r w:rsidR="006F7C82">
        <w:t>firstVertice.connectedTo</w:t>
      </w:r>
      <w:proofErr w:type="spellEnd"/>
      <w:proofErr w:type="gramEnd"/>
      <w:r w:rsidR="006F7C82">
        <w:t xml:space="preserve"> append </w:t>
      </w:r>
      <w:proofErr w:type="spellStart"/>
      <w:r w:rsidR="006F7C82">
        <w:t>secondVertice</w:t>
      </w:r>
      <w:proofErr w:type="spellEnd"/>
      <w:r w:rsidR="00752B7A">
        <w:tab/>
      </w:r>
      <w:r w:rsidR="00752B7A">
        <w:tab/>
        <w:t>(1)</w:t>
      </w:r>
    </w:p>
    <w:p w:rsidR="006F7C82" w:rsidRDefault="006F7C82" w:rsidP="006F7C82">
      <w:pPr>
        <w:ind w:left="720"/>
      </w:pPr>
      <w:r>
        <w:tab/>
      </w:r>
      <w:r>
        <w:tab/>
      </w:r>
      <w:proofErr w:type="spellStart"/>
      <w:proofErr w:type="gramStart"/>
      <w:r>
        <w:t>secondVertice.connectedTo</w:t>
      </w:r>
      <w:proofErr w:type="spellEnd"/>
      <w:proofErr w:type="gramEnd"/>
      <w:r>
        <w:t xml:space="preserve"> append </w:t>
      </w:r>
      <w:proofErr w:type="spellStart"/>
      <w:r>
        <w:t>firstVertice</w:t>
      </w:r>
      <w:proofErr w:type="spellEnd"/>
      <w:r w:rsidR="00752B7A">
        <w:tab/>
      </w:r>
      <w:r w:rsidR="00752B7A">
        <w:tab/>
        <w:t>(1)</w:t>
      </w:r>
    </w:p>
    <w:p w:rsidR="00C55D32" w:rsidRDefault="00C55D32" w:rsidP="00D45C7C">
      <w:pPr>
        <w:ind w:left="720"/>
      </w:pPr>
    </w:p>
    <w:p w:rsidR="00114E8F" w:rsidRDefault="00114E8F" w:rsidP="00D45C7C">
      <w:pPr>
        <w:ind w:left="720"/>
      </w:pPr>
    </w:p>
    <w:p w:rsidR="00FF0826" w:rsidRDefault="00FF0826" w:rsidP="00D45C7C">
      <w:pPr>
        <w:ind w:left="720"/>
      </w:pPr>
    </w:p>
    <w:p w:rsidR="00E21B40" w:rsidRDefault="00D45C7C" w:rsidP="00114E8F">
      <w:pPr>
        <w:ind w:left="720"/>
      </w:pPr>
      <w:r>
        <w:tab/>
      </w:r>
      <w:r w:rsidR="00114E8F">
        <w:tab/>
      </w:r>
    </w:p>
    <w:p w:rsidR="00AF765D" w:rsidRDefault="00AF765D" w:rsidP="00AF765D">
      <w:pPr>
        <w:ind w:left="720"/>
      </w:pPr>
      <w:r>
        <w:t>INSERTNODE (value)</w:t>
      </w:r>
    </w:p>
    <w:p w:rsidR="00C72C1E" w:rsidRDefault="00C72C1E" w:rsidP="00C72C1E">
      <w:pPr>
        <w:ind w:left="720" w:firstLine="720"/>
      </w:pPr>
      <w:r>
        <w:t>‘’’takes input of an integer and creates a vertice.’’’</w:t>
      </w:r>
    </w:p>
    <w:p w:rsidR="00AF765D" w:rsidRDefault="00AF765D" w:rsidP="00D45C7C">
      <w:pPr>
        <w:ind w:left="720"/>
      </w:pPr>
      <w:r>
        <w:tab/>
      </w:r>
      <w:proofErr w:type="spellStart"/>
      <w:proofErr w:type="gramStart"/>
      <w:r>
        <w:t>listOfNodes</w:t>
      </w:r>
      <w:proofErr w:type="spellEnd"/>
      <w:proofErr w:type="gramEnd"/>
      <w:r>
        <w:t xml:space="preserve"> ap</w:t>
      </w:r>
      <w:r w:rsidR="009B18BB">
        <w:t xml:space="preserve">pend new </w:t>
      </w:r>
      <w:proofErr w:type="spellStart"/>
      <w:r w:rsidR="009B18BB">
        <w:t>Vertice</w:t>
      </w:r>
      <w:proofErr w:type="spellEnd"/>
      <w:r>
        <w:t>(value)</w:t>
      </w:r>
      <w:r w:rsidR="00752B7A">
        <w:tab/>
      </w:r>
      <w:r w:rsidR="00752B7A">
        <w:tab/>
      </w:r>
      <w:r w:rsidR="00752B7A">
        <w:tab/>
      </w:r>
      <w:r w:rsidR="00752B7A">
        <w:tab/>
        <w:t>(1)</w:t>
      </w:r>
    </w:p>
    <w:p w:rsidR="00D45C7C" w:rsidRDefault="00D45C7C"/>
    <w:p w:rsidR="008379DF" w:rsidRDefault="008379DF">
      <w:r>
        <w:tab/>
      </w:r>
    </w:p>
    <w:p w:rsidR="00D45C7C" w:rsidRDefault="00C55D32">
      <w:r>
        <w:t>g &lt;- new Graph</w:t>
      </w:r>
    </w:p>
    <w:p w:rsidR="00D45C7C" w:rsidRDefault="00D45C7C"/>
    <w:p w:rsidR="00C754FF" w:rsidRDefault="00C21341">
      <w:proofErr w:type="spellStart"/>
      <w:proofErr w:type="gramStart"/>
      <w:r>
        <w:t>g</w:t>
      </w:r>
      <w:r w:rsidR="00C754FF">
        <w:t>.insertnode</w:t>
      </w:r>
      <w:proofErr w:type="spellEnd"/>
      <w:r w:rsidR="00C754FF">
        <w:t>(</w:t>
      </w:r>
      <w:proofErr w:type="gramEnd"/>
      <w:r w:rsidR="00C754FF">
        <w:t>5)</w:t>
      </w:r>
    </w:p>
    <w:p w:rsidR="00C754FF" w:rsidRDefault="00C21341" w:rsidP="00C754FF">
      <w:proofErr w:type="spellStart"/>
      <w:proofErr w:type="gramStart"/>
      <w:r>
        <w:t>g</w:t>
      </w:r>
      <w:r w:rsidR="00C754FF">
        <w:t>.insertnode</w:t>
      </w:r>
      <w:proofErr w:type="spellEnd"/>
      <w:r w:rsidR="00C754FF">
        <w:t>(</w:t>
      </w:r>
      <w:proofErr w:type="gramEnd"/>
      <w:r w:rsidR="00C754FF">
        <w:t>6)</w:t>
      </w:r>
    </w:p>
    <w:p w:rsidR="00C754FF" w:rsidRDefault="00C21341" w:rsidP="00C754FF">
      <w:proofErr w:type="spellStart"/>
      <w:proofErr w:type="gramStart"/>
      <w:r>
        <w:t>g</w:t>
      </w:r>
      <w:r w:rsidR="00C754FF">
        <w:t>.insertnode</w:t>
      </w:r>
      <w:proofErr w:type="spellEnd"/>
      <w:r w:rsidR="00C754FF">
        <w:t>(</w:t>
      </w:r>
      <w:proofErr w:type="gramEnd"/>
      <w:r w:rsidR="00C754FF">
        <w:t>8)</w:t>
      </w:r>
    </w:p>
    <w:p w:rsidR="00C754FF" w:rsidRDefault="00C754FF"/>
    <w:p w:rsidR="008379DF" w:rsidRDefault="00C21341">
      <w:proofErr w:type="spellStart"/>
      <w:proofErr w:type="gramStart"/>
      <w:r>
        <w:t>g</w:t>
      </w:r>
      <w:r w:rsidR="00D45C7C">
        <w:t>.insert</w:t>
      </w:r>
      <w:r w:rsidR="00C754FF">
        <w:t>edge</w:t>
      </w:r>
      <w:proofErr w:type="spellEnd"/>
      <w:r w:rsidR="00D45C7C">
        <w:t>(</w:t>
      </w:r>
      <w:proofErr w:type="gramEnd"/>
      <w:r w:rsidR="00D45C7C">
        <w:t>[</w:t>
      </w:r>
      <w:r w:rsidR="00C754FF">
        <w:t>6,8</w:t>
      </w:r>
      <w:r w:rsidR="00D45C7C">
        <w:t>])</w:t>
      </w:r>
    </w:p>
    <w:p w:rsidR="00FF0826" w:rsidRDefault="00FF0826"/>
    <w:p w:rsidR="00FF0826" w:rsidRDefault="00B46835">
      <w:proofErr w:type="gramStart"/>
      <w:r>
        <w:t>runtime</w:t>
      </w:r>
      <w:proofErr w:type="gramEnd"/>
      <w:r>
        <w:t>: 5n + 8</w:t>
      </w:r>
    </w:p>
    <w:p w:rsidR="00B46835" w:rsidRDefault="00B46835">
      <w:r>
        <w:t xml:space="preserve">Big O: </w:t>
      </w:r>
      <w:proofErr w:type="gramStart"/>
      <w:r>
        <w:t>O(</w:t>
      </w:r>
      <w:proofErr w:type="gramEnd"/>
      <w:r>
        <w:t>n)</w:t>
      </w:r>
    </w:p>
    <w:sectPr w:rsidR="00B46835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DF"/>
    <w:rsid w:val="00114E8F"/>
    <w:rsid w:val="002E3299"/>
    <w:rsid w:val="00322969"/>
    <w:rsid w:val="003C065D"/>
    <w:rsid w:val="003D5FD6"/>
    <w:rsid w:val="003F34F7"/>
    <w:rsid w:val="00455306"/>
    <w:rsid w:val="004A7650"/>
    <w:rsid w:val="004C4CE6"/>
    <w:rsid w:val="00517730"/>
    <w:rsid w:val="005803C6"/>
    <w:rsid w:val="005B148F"/>
    <w:rsid w:val="005E5C95"/>
    <w:rsid w:val="005F1A95"/>
    <w:rsid w:val="006034FE"/>
    <w:rsid w:val="006F7C82"/>
    <w:rsid w:val="00752B7A"/>
    <w:rsid w:val="008379DF"/>
    <w:rsid w:val="008B708F"/>
    <w:rsid w:val="009B18BB"/>
    <w:rsid w:val="00A32FA8"/>
    <w:rsid w:val="00AB0FEF"/>
    <w:rsid w:val="00AF45C8"/>
    <w:rsid w:val="00AF765D"/>
    <w:rsid w:val="00B46835"/>
    <w:rsid w:val="00B93E56"/>
    <w:rsid w:val="00BE481D"/>
    <w:rsid w:val="00BF4A3E"/>
    <w:rsid w:val="00C21341"/>
    <w:rsid w:val="00C55D32"/>
    <w:rsid w:val="00C66435"/>
    <w:rsid w:val="00C72C1E"/>
    <w:rsid w:val="00C754FF"/>
    <w:rsid w:val="00D45C7C"/>
    <w:rsid w:val="00DB4658"/>
    <w:rsid w:val="00E21B40"/>
    <w:rsid w:val="00E3364F"/>
    <w:rsid w:val="00E55C65"/>
    <w:rsid w:val="00EF0CC9"/>
    <w:rsid w:val="00FC3D12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1E3DC-10A8-45B3-B2EB-C5B185BD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65</cp:revision>
  <dcterms:created xsi:type="dcterms:W3CDTF">2016-11-21T15:06:00Z</dcterms:created>
  <dcterms:modified xsi:type="dcterms:W3CDTF">2016-11-28T20:55:00Z</dcterms:modified>
</cp:coreProperties>
</file>