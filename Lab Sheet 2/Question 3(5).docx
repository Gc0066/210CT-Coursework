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Default="00635F39">
      <w:r>
        <w:t>ADDITION (b, c)</w:t>
      </w:r>
    </w:p>
    <w:p w:rsidR="00A154F4" w:rsidRDefault="00A154F4" w:rsidP="00C0516F">
      <w:pPr>
        <w:ind w:left="720"/>
      </w:pPr>
      <w:r>
        <w:t>‘’’</w:t>
      </w:r>
      <w:r w:rsidR="00161D5B">
        <w:t xml:space="preserve">Parameters are b and c </w:t>
      </w:r>
      <w:r w:rsidR="00C0516F">
        <w:t>and are arrays</w:t>
      </w:r>
      <w:r w:rsidR="00161D5B">
        <w:t xml:space="preserve">. </w:t>
      </w:r>
      <w:r w:rsidR="00C0516F">
        <w:t xml:space="preserve">Returns the array </w:t>
      </w:r>
      <w:r w:rsidR="00C0516F">
        <w:t xml:space="preserve">b which has had c </w:t>
      </w:r>
      <w:r w:rsidR="00C0516F">
        <w:t>added to it</w:t>
      </w:r>
      <w:proofErr w:type="gramStart"/>
      <w:r w:rsidR="00C0516F">
        <w:t>.</w:t>
      </w:r>
      <w:r>
        <w:t>‘’’</w:t>
      </w:r>
      <w:proofErr w:type="gramEnd"/>
    </w:p>
    <w:p w:rsidR="00635F39" w:rsidRDefault="00635F39">
      <w:r>
        <w:tab/>
        <w:t xml:space="preserve">For </w:t>
      </w:r>
      <w:proofErr w:type="spellStart"/>
      <w:r>
        <w:t>i</w:t>
      </w:r>
      <w:proofErr w:type="spellEnd"/>
      <w:r>
        <w:t xml:space="preserve"> &lt;- 1 to length[b]</w:t>
      </w:r>
    </w:p>
    <w:p w:rsidR="00635F39" w:rsidRDefault="00635F39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 + c[</w:t>
      </w:r>
      <w:proofErr w:type="spellStart"/>
      <w:r>
        <w:t>i</w:t>
      </w:r>
      <w:proofErr w:type="spellEnd"/>
      <w:r>
        <w:t>]</w:t>
      </w:r>
    </w:p>
    <w:p w:rsidR="00C0516F" w:rsidRDefault="00C0516F"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</w:p>
    <w:p w:rsidR="00161D5B" w:rsidRDefault="00161D5B">
      <w:r>
        <w:tab/>
      </w:r>
      <w:r>
        <w:tab/>
      </w:r>
    </w:p>
    <w:p w:rsidR="00635F39" w:rsidRDefault="00635F39"/>
    <w:p w:rsidR="00635F39" w:rsidRDefault="00635F39">
      <w:r>
        <w:t>SUBTRACTION (b, c)</w:t>
      </w:r>
    </w:p>
    <w:p w:rsidR="00161D5B" w:rsidRDefault="00161D5B" w:rsidP="00C0516F">
      <w:pPr>
        <w:ind w:left="720"/>
      </w:pPr>
      <w:r>
        <w:t>‘’’Para</w:t>
      </w:r>
      <w:r w:rsidR="00C0516F">
        <w:t>meters are b and c and are arrays. Returns the array b which has had c taken away from it</w:t>
      </w:r>
      <w:r>
        <w:t>’’’</w:t>
      </w:r>
    </w:p>
    <w:p w:rsidR="00902D4A" w:rsidRDefault="00902D4A">
      <w:r>
        <w:tab/>
      </w:r>
      <w:r w:rsidR="003C14B7">
        <w:t xml:space="preserve">For </w:t>
      </w:r>
      <w:proofErr w:type="spellStart"/>
      <w:r w:rsidR="003C14B7">
        <w:t>i</w:t>
      </w:r>
      <w:proofErr w:type="spellEnd"/>
      <w:r w:rsidR="003C14B7">
        <w:t xml:space="preserve"> &lt;- 1 to length[b]</w:t>
      </w:r>
    </w:p>
    <w:p w:rsidR="003C14B7" w:rsidRDefault="00161D5B">
      <w:r>
        <w:tab/>
      </w:r>
      <w:r>
        <w:tab/>
      </w:r>
      <w:proofErr w:type="gramStart"/>
      <w:r>
        <w:t>b</w:t>
      </w:r>
      <w:r w:rsidR="003C14B7">
        <w:t>[</w:t>
      </w:r>
      <w:proofErr w:type="spellStart"/>
      <w:proofErr w:type="gramEnd"/>
      <w:r w:rsidR="003C14B7">
        <w:t>i</w:t>
      </w:r>
      <w:proofErr w:type="spellEnd"/>
      <w:r w:rsidR="003C14B7">
        <w:t>] = b[</w:t>
      </w:r>
      <w:proofErr w:type="spellStart"/>
      <w:r w:rsidR="003C14B7">
        <w:t>i</w:t>
      </w:r>
      <w:proofErr w:type="spellEnd"/>
      <w:r w:rsidR="003C14B7">
        <w:t>] – c[</w:t>
      </w:r>
      <w:proofErr w:type="spellStart"/>
      <w:r w:rsidR="003C14B7">
        <w:t>i</w:t>
      </w:r>
      <w:proofErr w:type="spellEnd"/>
      <w:r w:rsidR="003C14B7">
        <w:t>]</w:t>
      </w:r>
    </w:p>
    <w:p w:rsidR="00C0516F" w:rsidRDefault="00C0516F"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</w:p>
    <w:p w:rsidR="00705677" w:rsidRDefault="00705677"/>
    <w:p w:rsidR="00705677" w:rsidRDefault="00705677">
      <w:proofErr w:type="gramStart"/>
      <w:r>
        <w:t>MULTIPLY(</w:t>
      </w:r>
      <w:proofErr w:type="gramEnd"/>
      <w:r>
        <w:t>b, c</w:t>
      </w:r>
      <w:r w:rsidR="001D3F81">
        <w:t xml:space="preserve">, rows, columns, </w:t>
      </w:r>
      <w:proofErr w:type="spellStart"/>
      <w:r w:rsidR="001D3F81">
        <w:t>rowSize</w:t>
      </w:r>
      <w:proofErr w:type="spellEnd"/>
      <w:r>
        <w:t>)</w:t>
      </w:r>
    </w:p>
    <w:p w:rsidR="001D3F81" w:rsidRDefault="001D3F81">
      <w:r>
        <w:tab/>
        <w:t xml:space="preserve">For </w:t>
      </w:r>
      <w:proofErr w:type="spellStart"/>
      <w:r w:rsidR="00790EBE">
        <w:t>i</w:t>
      </w:r>
      <w:proofErr w:type="spellEnd"/>
      <w:r w:rsidR="00790EBE">
        <w:t>&lt;- 1 to length[b]</w:t>
      </w:r>
    </w:p>
    <w:p w:rsidR="00790EBE" w:rsidRDefault="00790EBE">
      <w:r>
        <w:tab/>
      </w:r>
      <w:r>
        <w:tab/>
      </w:r>
      <w:bookmarkStart w:id="0" w:name="_GoBack"/>
      <w:bookmarkEnd w:id="0"/>
    </w:p>
    <w:p w:rsidR="00705677" w:rsidRDefault="00705677">
      <w:r>
        <w:tab/>
      </w:r>
    </w:p>
    <w:sectPr w:rsidR="0070567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C"/>
    <w:rsid w:val="00161D5B"/>
    <w:rsid w:val="001D3F81"/>
    <w:rsid w:val="003C065D"/>
    <w:rsid w:val="003C14B7"/>
    <w:rsid w:val="00635F39"/>
    <w:rsid w:val="006B6F2C"/>
    <w:rsid w:val="00705677"/>
    <w:rsid w:val="00790EBE"/>
    <w:rsid w:val="007A138E"/>
    <w:rsid w:val="00902D4A"/>
    <w:rsid w:val="00A154F4"/>
    <w:rsid w:val="00B13173"/>
    <w:rsid w:val="00B70715"/>
    <w:rsid w:val="00B93E56"/>
    <w:rsid w:val="00C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545A1-BE6E-4AD8-AD1C-98C2D6EE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20</cp:revision>
  <dcterms:created xsi:type="dcterms:W3CDTF">2016-10-17T15:23:00Z</dcterms:created>
  <dcterms:modified xsi:type="dcterms:W3CDTF">2016-10-19T16:47:00Z</dcterms:modified>
</cp:coreProperties>
</file>