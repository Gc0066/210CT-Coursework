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45" w:rsidRPr="004F0545" w:rsidRDefault="004F0545" w:rsidP="004F0545">
      <w:pPr>
        <w:jc w:val="center"/>
        <w:rPr>
          <w:u w:val="single"/>
        </w:rPr>
      </w:pPr>
      <w:r>
        <w:rPr>
          <w:u w:val="single"/>
        </w:rPr>
        <w:t>Question 1</w:t>
      </w:r>
    </w:p>
    <w:p w:rsidR="004F04D1" w:rsidRDefault="004F04D1" w:rsidP="004F04D1"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  <w:r>
        <w:tab/>
      </w:r>
      <w:r>
        <w:tab/>
        <w:t>(1)</w:t>
      </w:r>
    </w:p>
    <w:p w:rsidR="0007511E" w:rsidRDefault="004F04D1" w:rsidP="004F04D1">
      <w:proofErr w:type="spellStart"/>
      <w:r>
        <w:t>def</w:t>
      </w:r>
      <w:proofErr w:type="spellEnd"/>
      <w:r>
        <w:t xml:space="preserve"> shuffle(</w:t>
      </w:r>
      <w:proofErr w:type="spellStart"/>
      <w:r>
        <w:t>usuableList</w:t>
      </w:r>
      <w:proofErr w:type="spellEnd"/>
      <w:r>
        <w:t xml:space="preserve">, number, </w:t>
      </w:r>
      <w:proofErr w:type="spellStart"/>
      <w:r>
        <w:t>newList</w:t>
      </w:r>
      <w:proofErr w:type="spellEnd"/>
      <w:r>
        <w:t>):</w:t>
      </w:r>
      <w:r w:rsidR="00A01B4B">
        <w:tab/>
      </w:r>
      <w:r w:rsidR="00A01B4B">
        <w:tab/>
        <w:t>(n)</w:t>
      </w:r>
    </w:p>
    <w:p w:rsidR="0007511E" w:rsidRDefault="0007511E" w:rsidP="004F04D1">
      <w:r>
        <w:t xml:space="preserve">  </w:t>
      </w:r>
      <w:r w:rsidRPr="0007511E">
        <w:t xml:space="preserve"> </w:t>
      </w:r>
      <w:proofErr w:type="gramStart"/>
      <w:r w:rsidRPr="0007511E">
        <w:t>if</w:t>
      </w:r>
      <w:proofErr w:type="gramEnd"/>
      <w:r w:rsidRPr="0007511E">
        <w:t xml:space="preserve"> </w:t>
      </w:r>
      <w:proofErr w:type="spellStart"/>
      <w:r w:rsidRPr="0007511E">
        <w:t>len</w:t>
      </w:r>
      <w:proofErr w:type="spellEnd"/>
      <w:r w:rsidRPr="0007511E">
        <w:t>(</w:t>
      </w:r>
      <w:proofErr w:type="spellStart"/>
      <w:r w:rsidRPr="0007511E">
        <w:t>usuableList</w:t>
      </w:r>
      <w:proofErr w:type="spellEnd"/>
      <w:r w:rsidRPr="0007511E">
        <w:t>) == 1:</w:t>
      </w:r>
      <w:r>
        <w:t xml:space="preserve">  </w:t>
      </w:r>
      <w:r w:rsidR="0035657C">
        <w:t>(n)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ne</w:t>
      </w:r>
      <w:r w:rsidR="004E02DE">
        <w:t>wList.append</w:t>
      </w:r>
      <w:proofErr w:type="spellEnd"/>
      <w:r w:rsidR="004E02DE">
        <w:t>(</w:t>
      </w:r>
      <w:proofErr w:type="spellStart"/>
      <w:proofErr w:type="gramEnd"/>
      <w:r w:rsidR="004E02DE">
        <w:t>usuableList</w:t>
      </w:r>
      <w:proofErr w:type="spellEnd"/>
      <w:r w:rsidR="004E02DE">
        <w:t>[0])</w:t>
      </w:r>
      <w:r w:rsidR="004E02DE">
        <w:tab/>
      </w:r>
      <w:r w:rsidR="004E02DE">
        <w:tab/>
        <w:t>(</w:t>
      </w:r>
      <w:r w:rsidR="00162A53">
        <w:t>1</w:t>
      </w:r>
      <w:r>
        <w:t>)</w:t>
      </w:r>
    </w:p>
    <w:p w:rsidR="004F04D1" w:rsidRDefault="004E02DE" w:rsidP="004F04D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newList</w:t>
      </w:r>
      <w:proofErr w:type="spellEnd"/>
      <w:r>
        <w:tab/>
      </w:r>
      <w:r>
        <w:tab/>
        <w:t>(</w:t>
      </w:r>
      <w:r w:rsidR="00162A53">
        <w:t>1</w:t>
      </w:r>
      <w:r w:rsidR="004F04D1">
        <w:t>)</w:t>
      </w:r>
    </w:p>
    <w:p w:rsidR="004F04D1" w:rsidRDefault="004F04D1" w:rsidP="004F04D1">
      <w:r>
        <w:t xml:space="preserve">    </w:t>
      </w:r>
      <w:proofErr w:type="gramStart"/>
      <w:r>
        <w:t>else</w:t>
      </w:r>
      <w:proofErr w:type="gramEnd"/>
      <w:r>
        <w:t>:</w:t>
      </w:r>
    </w:p>
    <w:p w:rsidR="004F04D1" w:rsidRDefault="004F04D1" w:rsidP="004F04D1">
      <w:r>
        <w:t xml:space="preserve">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ra</w:t>
      </w:r>
      <w:r w:rsidR="004E02DE">
        <w:t>ndint</w:t>
      </w:r>
      <w:proofErr w:type="spellEnd"/>
      <w:r w:rsidR="004E02DE">
        <w:t xml:space="preserve">(0, </w:t>
      </w:r>
      <w:proofErr w:type="spellStart"/>
      <w:r w:rsidR="004E02DE">
        <w:t>len</w:t>
      </w:r>
      <w:proofErr w:type="spellEnd"/>
      <w:r w:rsidR="004E02DE">
        <w:t>(</w:t>
      </w:r>
      <w:proofErr w:type="spellStart"/>
      <w:r w:rsidR="004E02DE">
        <w:t>usuableList</w:t>
      </w:r>
      <w:proofErr w:type="spellEnd"/>
      <w:r w:rsidR="004E02DE">
        <w:t>)-1)</w:t>
      </w:r>
      <w:r w:rsidR="004E02DE">
        <w:tab/>
      </w:r>
      <w:r w:rsidR="004E02DE">
        <w:tab/>
        <w:t>(n</w:t>
      </w:r>
      <w:r>
        <w:t>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newList.append</w:t>
      </w:r>
      <w:proofErr w:type="spellEnd"/>
      <w:r>
        <w:t>(</w:t>
      </w:r>
      <w:proofErr w:type="spellStart"/>
      <w:proofErr w:type="gramEnd"/>
      <w:r>
        <w:t>usuableList</w:t>
      </w:r>
      <w:proofErr w:type="spellEnd"/>
      <w:r>
        <w:t>[number])</w:t>
      </w:r>
      <w:r>
        <w:tab/>
      </w:r>
      <w:r>
        <w:tab/>
      </w:r>
      <w:r w:rsidR="004E02DE">
        <w:t>(n</w:t>
      </w:r>
      <w:r>
        <w:t>)</w:t>
      </w:r>
    </w:p>
    <w:p w:rsidR="004F04D1" w:rsidRDefault="004F04D1" w:rsidP="004F04D1">
      <w:r>
        <w:t xml:space="preserve">        </w:t>
      </w:r>
      <w:proofErr w:type="spellStart"/>
      <w:proofErr w:type="gramStart"/>
      <w:r>
        <w:t>usuableList</w:t>
      </w:r>
      <w:r w:rsidR="004E02DE">
        <w:t>.remove</w:t>
      </w:r>
      <w:proofErr w:type="spellEnd"/>
      <w:r w:rsidR="004E02DE">
        <w:t>(</w:t>
      </w:r>
      <w:proofErr w:type="spellStart"/>
      <w:proofErr w:type="gramEnd"/>
      <w:r w:rsidR="004E02DE">
        <w:t>usuableList</w:t>
      </w:r>
      <w:proofErr w:type="spellEnd"/>
      <w:r w:rsidR="004E02DE">
        <w:t>[number])</w:t>
      </w:r>
      <w:r w:rsidR="004E02DE">
        <w:tab/>
      </w:r>
      <w:r w:rsidR="004E02DE">
        <w:tab/>
        <w:t>(n</w:t>
      </w:r>
      <w:r>
        <w:t>)</w:t>
      </w:r>
    </w:p>
    <w:p w:rsidR="004F04D1" w:rsidRDefault="004F04D1" w:rsidP="004F04D1">
      <w:r>
        <w:t xml:space="preserve">        </w:t>
      </w:r>
      <w:proofErr w:type="gramStart"/>
      <w:r>
        <w:t>return</w:t>
      </w:r>
      <w:proofErr w:type="gramEnd"/>
      <w:r>
        <w:t xml:space="preserve"> shuffle(</w:t>
      </w:r>
      <w:proofErr w:type="spellStart"/>
      <w:r w:rsidR="004E02DE">
        <w:t>usuableList</w:t>
      </w:r>
      <w:proofErr w:type="spellEnd"/>
      <w:r w:rsidR="004E02DE">
        <w:t xml:space="preserve">, number, </w:t>
      </w:r>
      <w:proofErr w:type="spellStart"/>
      <w:r w:rsidR="004E02DE">
        <w:t>newList</w:t>
      </w:r>
      <w:proofErr w:type="spellEnd"/>
      <w:r w:rsidR="004E02DE">
        <w:t>)</w:t>
      </w:r>
      <w:r w:rsidR="004E02DE">
        <w:tab/>
        <w:t>(n</w:t>
      </w:r>
      <w:r>
        <w:t>)</w:t>
      </w:r>
    </w:p>
    <w:p w:rsidR="00AA4A4B" w:rsidRDefault="00AA4A4B" w:rsidP="00AA4A4B">
      <w:proofErr w:type="spellStart"/>
      <w:proofErr w:type="gramStart"/>
      <w:r>
        <w:t>inputList</w:t>
      </w:r>
      <w:proofErr w:type="spellEnd"/>
      <w:proofErr w:type="gramEnd"/>
      <w:r>
        <w:t xml:space="preserve"> = input(</w:t>
      </w:r>
      <w:r w:rsidR="004F0545">
        <w:t>“</w:t>
      </w:r>
      <w:r>
        <w:t>Please enter a series of numbers</w:t>
      </w:r>
      <w:r w:rsidR="004F0545">
        <w:t>”</w:t>
      </w:r>
      <w:r>
        <w:t>)</w:t>
      </w:r>
      <w:r w:rsidR="004E02DE">
        <w:tab/>
        <w:t>(1)</w:t>
      </w:r>
    </w:p>
    <w:p w:rsidR="00AA4A4B" w:rsidRDefault="00AA4A4B" w:rsidP="00AA4A4B">
      <w:proofErr w:type="spellStart"/>
      <w:proofErr w:type="gramStart"/>
      <w:r>
        <w:t>usuableList</w:t>
      </w:r>
      <w:proofErr w:type="spellEnd"/>
      <w:proofErr w:type="gramEnd"/>
      <w:r>
        <w:t xml:space="preserve"> = </w:t>
      </w:r>
      <w:proofErr w:type="spellStart"/>
      <w:r>
        <w:t>inputList.split</w:t>
      </w:r>
      <w:proofErr w:type="spellEnd"/>
      <w:r>
        <w:t>(</w:t>
      </w:r>
      <w:r w:rsidR="004F0545">
        <w:t>“</w:t>
      </w:r>
      <w:r>
        <w:t>,</w:t>
      </w:r>
      <w:r w:rsidR="004F0545">
        <w:t>”</w:t>
      </w:r>
      <w:r>
        <w:t>)</w:t>
      </w:r>
      <w:r w:rsidR="004E02DE">
        <w:tab/>
      </w:r>
      <w:r w:rsidR="004E02DE">
        <w:tab/>
        <w:t>(1)</w:t>
      </w:r>
    </w:p>
    <w:p w:rsidR="00AA4A4B" w:rsidRDefault="00AA4A4B" w:rsidP="00AA4A4B">
      <w:proofErr w:type="spellStart"/>
      <w:proofErr w:type="gramStart"/>
      <w:r>
        <w:t>inputBool</w:t>
      </w:r>
      <w:proofErr w:type="spellEnd"/>
      <w:proofErr w:type="gramEnd"/>
      <w:r>
        <w:t xml:space="preserve"> = False</w:t>
      </w:r>
      <w:r w:rsidR="004E02DE">
        <w:tab/>
      </w:r>
      <w:r w:rsidR="004E02DE">
        <w:tab/>
        <w:t>(1)</w:t>
      </w:r>
    </w:p>
    <w:p w:rsidR="00AA4A4B" w:rsidRDefault="00AA4A4B" w:rsidP="00AA4A4B">
      <w:proofErr w:type="spellStart"/>
      <w:r>
        <w:t>i</w:t>
      </w:r>
      <w:proofErr w:type="spellEnd"/>
      <w:r>
        <w:t xml:space="preserve"> = 0</w:t>
      </w:r>
      <w:r w:rsidR="004E02DE">
        <w:tab/>
      </w:r>
      <w:r w:rsidR="004E02DE">
        <w:tab/>
        <w:t>(1)</w:t>
      </w:r>
    </w:p>
    <w:p w:rsidR="00AA4A4B" w:rsidRDefault="00AA4A4B" w:rsidP="00AA4A4B">
      <w:proofErr w:type="gramStart"/>
      <w:r>
        <w:t>while</w:t>
      </w:r>
      <w:proofErr w:type="gramEnd"/>
      <w:r>
        <w:t xml:space="preserve"> </w:t>
      </w:r>
      <w:proofErr w:type="spellStart"/>
      <w:r>
        <w:t>inputBool</w:t>
      </w:r>
      <w:proofErr w:type="spellEnd"/>
      <w:r>
        <w:t xml:space="preserve"> == False or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r>
        <w:t>usuableList</w:t>
      </w:r>
      <w:proofErr w:type="spellEnd"/>
      <w:r>
        <w:t>)-1: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</w:t>
      </w:r>
      <w:proofErr w:type="gramStart"/>
      <w:r>
        <w:t>try</w:t>
      </w:r>
      <w:proofErr w:type="gramEnd"/>
      <w:r>
        <w:t>: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usuableList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inputBool</w:t>
      </w:r>
      <w:proofErr w:type="spellEnd"/>
      <w:proofErr w:type="gramEnd"/>
      <w:r>
        <w:t xml:space="preserve"> = True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gramStart"/>
      <w:r>
        <w:t>print(</w:t>
      </w:r>
      <w:proofErr w:type="gramEnd"/>
      <w:r w:rsidR="004F0545">
        <w:t>“</w:t>
      </w:r>
      <w:r>
        <w:t>Please only input a series of integers</w:t>
      </w:r>
      <w:r w:rsidR="004F0545">
        <w:t>”</w:t>
      </w:r>
      <w:r>
        <w:t>)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inputList</w:t>
      </w:r>
      <w:proofErr w:type="spellEnd"/>
      <w:proofErr w:type="gramEnd"/>
      <w:r>
        <w:t xml:space="preserve"> = input(</w:t>
      </w:r>
      <w:r w:rsidR="004F0545">
        <w:t>“</w:t>
      </w:r>
      <w:r>
        <w:t>Please enter a series of numbers</w:t>
      </w:r>
      <w:r w:rsidR="004F0545">
        <w:t>”</w:t>
      </w:r>
      <w:r>
        <w:t>)</w:t>
      </w:r>
      <w:r w:rsidR="00CE04C1">
        <w:tab/>
        <w:t>(n)</w:t>
      </w:r>
    </w:p>
    <w:p w:rsidR="00AA4A4B" w:rsidRDefault="00AA4A4B" w:rsidP="00AA4A4B">
      <w:r>
        <w:t xml:space="preserve">        </w:t>
      </w:r>
      <w:proofErr w:type="spellStart"/>
      <w:proofErr w:type="gramStart"/>
      <w:r>
        <w:t>usuableList</w:t>
      </w:r>
      <w:proofErr w:type="spellEnd"/>
      <w:proofErr w:type="gramEnd"/>
      <w:r>
        <w:t xml:space="preserve"> = </w:t>
      </w:r>
      <w:proofErr w:type="spellStart"/>
      <w:r>
        <w:t>inputList.split</w:t>
      </w:r>
      <w:proofErr w:type="spellEnd"/>
      <w:r>
        <w:t>(</w:t>
      </w:r>
      <w:r w:rsidR="004F0545">
        <w:t>“</w:t>
      </w:r>
      <w:r>
        <w:t>,</w:t>
      </w:r>
      <w:r w:rsidR="004F0545">
        <w:t>”</w:t>
      </w:r>
      <w:r>
        <w:t>)</w:t>
      </w:r>
      <w:r w:rsidR="004E02DE">
        <w:tab/>
      </w:r>
      <w:r w:rsidR="004E02DE">
        <w:tab/>
        <w:t>(n)</w:t>
      </w:r>
    </w:p>
    <w:p w:rsidR="00AA4A4B" w:rsidRDefault="00AA4A4B" w:rsidP="00AA4A4B">
      <w:r>
        <w:t xml:space="preserve">        </w:t>
      </w:r>
      <w:proofErr w:type="spellStart"/>
      <w:r>
        <w:t>i</w:t>
      </w:r>
      <w:proofErr w:type="spellEnd"/>
      <w:r>
        <w:t xml:space="preserve"> = 0</w:t>
      </w:r>
      <w:r w:rsidR="004E02DE">
        <w:tab/>
      </w:r>
      <w:r w:rsidR="004E02DE">
        <w:tab/>
        <w:t>(n)</w:t>
      </w:r>
    </w:p>
    <w:p w:rsidR="00AA4A4B" w:rsidRDefault="00AA4A4B" w:rsidP="00AA4A4B">
      <w:proofErr w:type="gramStart"/>
      <w:r>
        <w:t>number</w:t>
      </w:r>
      <w:proofErr w:type="gramEnd"/>
      <w:r>
        <w:t xml:space="preserve"> = 0</w:t>
      </w:r>
      <w:r w:rsidR="004E02DE">
        <w:tab/>
      </w:r>
      <w:r w:rsidR="004E02DE">
        <w:tab/>
        <w:t>(1)</w:t>
      </w:r>
    </w:p>
    <w:p w:rsidR="004F04D1" w:rsidRDefault="00AA4A4B" w:rsidP="00AA4A4B">
      <w:proofErr w:type="spellStart"/>
      <w:proofErr w:type="gramStart"/>
      <w:r>
        <w:t>newList</w:t>
      </w:r>
      <w:proofErr w:type="spellEnd"/>
      <w:proofErr w:type="gramEnd"/>
      <w:r>
        <w:t xml:space="preserve"> = []</w:t>
      </w:r>
      <w:r w:rsidR="004E02DE">
        <w:tab/>
      </w:r>
      <w:r w:rsidR="004E02DE">
        <w:tab/>
        <w:t>(1)</w:t>
      </w:r>
    </w:p>
    <w:p w:rsidR="004F04D1" w:rsidRDefault="00DC2EC2">
      <w:proofErr w:type="gramStart"/>
      <w:r w:rsidRPr="00DC2EC2">
        <w:t>print(</w:t>
      </w:r>
      <w:proofErr w:type="gramEnd"/>
      <w:r w:rsidRPr="00DC2EC2">
        <w:t>shuffle(</w:t>
      </w:r>
      <w:proofErr w:type="spellStart"/>
      <w:r w:rsidRPr="00DC2EC2">
        <w:t>usuableList</w:t>
      </w:r>
      <w:proofErr w:type="spellEnd"/>
      <w:r w:rsidRPr="00DC2EC2">
        <w:t xml:space="preserve">, number, </w:t>
      </w:r>
      <w:proofErr w:type="spellStart"/>
      <w:r w:rsidRPr="00DC2EC2">
        <w:t>newList</w:t>
      </w:r>
      <w:proofErr w:type="spellEnd"/>
      <w:r w:rsidRPr="00DC2EC2">
        <w:t>))</w:t>
      </w:r>
      <w:r w:rsidR="00F205E9">
        <w:tab/>
      </w:r>
      <w:r w:rsidR="00F205E9">
        <w:tab/>
        <w:t>(1)</w:t>
      </w:r>
    </w:p>
    <w:p w:rsidR="00DC2EC2" w:rsidRDefault="00DC2EC2"/>
    <w:p w:rsidR="003C1DA1" w:rsidRDefault="004F04D1">
      <w:r>
        <w:t xml:space="preserve">Question 1 runtime – </w:t>
      </w:r>
      <w:r w:rsidR="00F205E9">
        <w:t xml:space="preserve">  </w:t>
      </w:r>
      <w:r w:rsidR="00CE04C1">
        <w:t>1</w:t>
      </w:r>
      <w:r w:rsidR="00A01B4B">
        <w:t>5</w:t>
      </w:r>
      <w:r w:rsidR="00F205E9">
        <w:t>n +</w:t>
      </w:r>
      <w:r w:rsidR="000A40A7">
        <w:t>10</w:t>
      </w:r>
    </w:p>
    <w:p w:rsidR="0039402A" w:rsidRDefault="002A1543">
      <w:r>
        <w:t>Big O (</w:t>
      </w:r>
      <w:r w:rsidR="003C1DA1">
        <w:t>n)</w:t>
      </w:r>
    </w:p>
    <w:p w:rsidR="004F04D1" w:rsidRPr="004F0545" w:rsidRDefault="004F0545" w:rsidP="004F0545">
      <w:pPr>
        <w:jc w:val="center"/>
        <w:rPr>
          <w:u w:val="single"/>
        </w:rPr>
      </w:pPr>
      <w:r w:rsidRPr="004F0545">
        <w:rPr>
          <w:u w:val="single"/>
        </w:rPr>
        <w:lastRenderedPageBreak/>
        <w:t>Question 2</w:t>
      </w:r>
    </w:p>
    <w:p w:rsidR="00DC2EC2" w:rsidRDefault="00DC2EC2"/>
    <w:p w:rsidR="0028214F" w:rsidRDefault="0028214F" w:rsidP="0028214F">
      <w:proofErr w:type="spellStart"/>
      <w:proofErr w:type="gramStart"/>
      <w:r>
        <w:t>def</w:t>
      </w:r>
      <w:proofErr w:type="spellEnd"/>
      <w:proofErr w:type="gramEnd"/>
      <w:r>
        <w:t xml:space="preserve"> division(</w:t>
      </w:r>
      <w:proofErr w:type="spellStart"/>
      <w:r>
        <w:t>fiveCount</w:t>
      </w:r>
      <w:proofErr w:type="spellEnd"/>
      <w:r>
        <w:t>, number):</w:t>
      </w:r>
      <w:r w:rsidR="009C6035">
        <w:tab/>
      </w:r>
      <w:r w:rsidR="009C6035">
        <w:tab/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66396E" w:rsidP="0028214F">
      <w:r>
        <w:t xml:space="preserve">    </w:t>
      </w:r>
      <w:proofErr w:type="gramStart"/>
      <w:r>
        <w:t>if</w:t>
      </w:r>
      <w:proofErr w:type="gramEnd"/>
      <w:r>
        <w:t xml:space="preserve"> number &gt;= </w:t>
      </w:r>
      <w:r w:rsidR="0028214F">
        <w:t>0 and number &lt; 1:</w:t>
      </w:r>
      <w:r w:rsidR="009C6035">
        <w:tab/>
      </w:r>
      <w:r w:rsidR="009C6035">
        <w:tab/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fiveCount</w:t>
      </w:r>
      <w:proofErr w:type="spellEnd"/>
      <w:r w:rsidR="009C6035">
        <w:tab/>
      </w:r>
      <w:r w:rsidR="009C6035">
        <w:tab/>
        <w:t>(</w:t>
      </w:r>
      <w:r w:rsidR="002616F7">
        <w:t>1</w:t>
      </w:r>
      <w:r w:rsidR="009C6035">
        <w:t>)</w:t>
      </w:r>
    </w:p>
    <w:p w:rsidR="0028214F" w:rsidRDefault="0028214F" w:rsidP="0028214F">
      <w:r>
        <w:t xml:space="preserve">    </w:t>
      </w:r>
      <w:proofErr w:type="gramStart"/>
      <w:r>
        <w:t>else</w:t>
      </w:r>
      <w:proofErr w:type="gramEnd"/>
      <w:r>
        <w:t>:</w:t>
      </w:r>
      <w:r w:rsidR="009C6035">
        <w:tab/>
      </w:r>
      <w:r w:rsidR="009C6035">
        <w:tab/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hold</w:t>
      </w:r>
      <w:proofErr w:type="gramEnd"/>
      <w:r>
        <w:t xml:space="preserve"> = </w:t>
      </w:r>
      <w:proofErr w:type="spellStart"/>
      <w:r>
        <w:t>fiveCount</w:t>
      </w:r>
      <w:proofErr w:type="spellEnd"/>
      <w:r>
        <w:t xml:space="preserve"> + number/5</w:t>
      </w:r>
      <w:r w:rsidR="009C6035">
        <w:tab/>
      </w:r>
      <w:r w:rsidR="009C6035">
        <w:tab/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>
      <w:r>
        <w:t xml:space="preserve">        </w:t>
      </w:r>
      <w:proofErr w:type="spellStart"/>
      <w:proofErr w:type="gramStart"/>
      <w:r>
        <w:t>fiveCount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(hold)</w:t>
      </w:r>
      <w:r w:rsidR="009C6035">
        <w:tab/>
      </w:r>
      <w:r w:rsidR="009C6035">
        <w:tab/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>
      <w:r>
        <w:t xml:space="preserve">        </w:t>
      </w:r>
      <w:proofErr w:type="gramStart"/>
      <w:r>
        <w:t>return</w:t>
      </w:r>
      <w:proofErr w:type="gramEnd"/>
      <w:r>
        <w:t xml:space="preserve"> division(</w:t>
      </w:r>
      <w:proofErr w:type="spellStart"/>
      <w:r>
        <w:t>fiveCount</w:t>
      </w:r>
      <w:proofErr w:type="spellEnd"/>
      <w:r>
        <w:t xml:space="preserve">, number/5) </w:t>
      </w:r>
      <w:r w:rsidR="009C6035">
        <w:tab/>
      </w:r>
      <w:r w:rsidR="009C6035">
        <w:tab/>
        <w:t>(</w:t>
      </w:r>
      <w:r w:rsidR="00025B91">
        <w:t>log(</w:t>
      </w:r>
      <w:r w:rsidR="0028702B">
        <w:t>n</w:t>
      </w:r>
      <w:r w:rsidR="00025B91">
        <w:t>)</w:t>
      </w:r>
      <w:r w:rsidR="009C6035">
        <w:t>)</w:t>
      </w:r>
    </w:p>
    <w:p w:rsidR="0028214F" w:rsidRDefault="0028214F" w:rsidP="0028214F"/>
    <w:p w:rsidR="0028214F" w:rsidRDefault="0028214F" w:rsidP="0028214F">
      <w:proofErr w:type="spellStart"/>
      <w:proofErr w:type="gramStart"/>
      <w:r>
        <w:t>inputNumber</w:t>
      </w:r>
      <w:proofErr w:type="spellEnd"/>
      <w:proofErr w:type="gramEnd"/>
      <w:r>
        <w:t xml:space="preserve"> = input("Please enter a number")</w:t>
      </w:r>
      <w:r>
        <w:tab/>
      </w:r>
      <w:r>
        <w:tab/>
        <w:t>(1)</w:t>
      </w:r>
    </w:p>
    <w:p w:rsidR="0028214F" w:rsidRDefault="0028214F" w:rsidP="0028214F">
      <w:proofErr w:type="spellStart"/>
      <w:proofErr w:type="gramStart"/>
      <w:r>
        <w:t>floatHolder</w:t>
      </w:r>
      <w:proofErr w:type="spellEnd"/>
      <w:proofErr w:type="gramEnd"/>
      <w:r>
        <w:t xml:space="preserve"> = float(</w:t>
      </w:r>
      <w:proofErr w:type="spellStart"/>
      <w:r>
        <w:t>inputNumber</w:t>
      </w:r>
      <w:proofErr w:type="spellEnd"/>
      <w:r>
        <w:t>)</w:t>
      </w:r>
      <w:r>
        <w:tab/>
      </w:r>
      <w:r>
        <w:tab/>
        <w:t>(1)</w:t>
      </w:r>
    </w:p>
    <w:p w:rsidR="0028214F" w:rsidRDefault="0028214F" w:rsidP="0028214F">
      <w:proofErr w:type="gramStart"/>
      <w:r>
        <w:t>count</w:t>
      </w:r>
      <w:proofErr w:type="gramEnd"/>
      <w:r>
        <w:t xml:space="preserve"> = 0</w:t>
      </w:r>
      <w:r>
        <w:tab/>
      </w:r>
      <w:r>
        <w:tab/>
        <w:t>(1)</w:t>
      </w:r>
    </w:p>
    <w:p w:rsidR="0028214F" w:rsidRDefault="0028214F" w:rsidP="0028214F"/>
    <w:p w:rsidR="0028214F" w:rsidRDefault="0028214F" w:rsidP="0028214F">
      <w:proofErr w:type="gramStart"/>
      <w:r>
        <w:t>print(</w:t>
      </w:r>
      <w:proofErr w:type="gramEnd"/>
      <w:r>
        <w:t xml:space="preserve">division(count, </w:t>
      </w:r>
      <w:proofErr w:type="spellStart"/>
      <w:r>
        <w:t>floatHolder</w:t>
      </w:r>
      <w:proofErr w:type="spellEnd"/>
      <w:r>
        <w:t>))</w:t>
      </w:r>
      <w:r>
        <w:tab/>
      </w:r>
      <w:r>
        <w:tab/>
        <w:t>(1)</w:t>
      </w:r>
    </w:p>
    <w:p w:rsidR="00DC2EC2" w:rsidRDefault="0028214F" w:rsidP="0028214F">
      <w:r>
        <w:t xml:space="preserve">    </w:t>
      </w:r>
    </w:p>
    <w:p w:rsidR="0028702B" w:rsidRDefault="0028702B" w:rsidP="0028214F">
      <w:r>
        <w:t xml:space="preserve">Question 2 run time </w:t>
      </w:r>
      <w:r w:rsidR="0096638E">
        <w:t>–</w:t>
      </w:r>
      <w:r>
        <w:t xml:space="preserve"> </w:t>
      </w:r>
      <w:proofErr w:type="gramStart"/>
      <w:r w:rsidR="0096638E">
        <w:t>6</w:t>
      </w:r>
      <w:r w:rsidR="00B23A09">
        <w:t>Log(</w:t>
      </w:r>
      <w:proofErr w:type="gramEnd"/>
      <w:r w:rsidR="0096638E">
        <w:t>n</w:t>
      </w:r>
      <w:r w:rsidR="00B23A09">
        <w:t>)</w:t>
      </w:r>
      <w:r w:rsidR="0096638E">
        <w:t>+5</w:t>
      </w:r>
    </w:p>
    <w:p w:rsidR="0033021F" w:rsidRPr="0033021F" w:rsidRDefault="0033021F">
      <w:proofErr w:type="gramStart"/>
      <w:r>
        <w:t>Log</w:t>
      </w:r>
      <w:r>
        <w:rPr>
          <w:vertAlign w:val="subscript"/>
        </w:rPr>
        <w:t>5</w:t>
      </w:r>
      <w:r>
        <w:t>(</w:t>
      </w:r>
      <w:proofErr w:type="gramEnd"/>
      <w:r>
        <w:t>n) as you divide n the number of times given to you by</w:t>
      </w:r>
      <w:r w:rsidRPr="0033021F">
        <w:t xml:space="preserve"> </w:t>
      </w:r>
      <w:r>
        <w:t>Log</w:t>
      </w:r>
      <w:r>
        <w:rPr>
          <w:vertAlign w:val="subscript"/>
        </w:rPr>
        <w:t>5</w:t>
      </w:r>
      <w:r>
        <w:t>(n)</w:t>
      </w:r>
    </w:p>
    <w:p w:rsidR="00DC2EC2" w:rsidRDefault="0028702B">
      <w:r>
        <w:t xml:space="preserve">Big O – </w:t>
      </w:r>
      <w:proofErr w:type="gramStart"/>
      <w:r w:rsidR="0096638E">
        <w:t>O(</w:t>
      </w:r>
      <w:proofErr w:type="gramEnd"/>
      <w:r w:rsidR="00B23A09">
        <w:t>log(</w:t>
      </w:r>
      <w:r w:rsidR="0096638E">
        <w:t>n</w:t>
      </w:r>
      <w:r w:rsidR="00B23A09">
        <w:t>)</w:t>
      </w:r>
      <w:r w:rsidR="0096638E">
        <w:t>)</w:t>
      </w:r>
    </w:p>
    <w:p w:rsidR="0028702B" w:rsidRDefault="0028702B"/>
    <w:p w:rsidR="004F0545" w:rsidRPr="004F0545" w:rsidRDefault="004F0545" w:rsidP="004F0545">
      <w:pPr>
        <w:jc w:val="center"/>
        <w:rPr>
          <w:u w:val="single"/>
        </w:rPr>
      </w:pPr>
      <w:r w:rsidRPr="004F0545">
        <w:rPr>
          <w:u w:val="single"/>
        </w:rPr>
        <w:t>Question 3</w:t>
      </w:r>
    </w:p>
    <w:p w:rsidR="0028702B" w:rsidRDefault="0028702B" w:rsidP="0028702B">
      <w:proofErr w:type="spellStart"/>
      <w:proofErr w:type="gramStart"/>
      <w:r>
        <w:t>numberOfEggs</w:t>
      </w:r>
      <w:proofErr w:type="spellEnd"/>
      <w:proofErr w:type="gramEnd"/>
      <w:r>
        <w:t xml:space="preserve"> = []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numberOfAliens</w:t>
      </w:r>
      <w:proofErr w:type="spellEnd"/>
      <w:proofErr w:type="gramEnd"/>
      <w:r>
        <w:t xml:space="preserve"> = []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numberOfAliens.append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(input("Please enter </w:t>
      </w:r>
      <w:proofErr w:type="spellStart"/>
      <w:r>
        <w:t>amont</w:t>
      </w:r>
      <w:proofErr w:type="spellEnd"/>
      <w:r>
        <w:t xml:space="preserve"> of aliens that have landed")))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numberOfEggsLaid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the amount laid by an alien each day"))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numberOfDaysPerHatch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amount of days for an egg to hatch"))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numberOfEggs.append</w:t>
      </w:r>
      <w:proofErr w:type="spellEnd"/>
      <w:r>
        <w:t>(</w:t>
      </w:r>
      <w:proofErr w:type="spellStart"/>
      <w:proofErr w:type="gramEnd"/>
      <w:r>
        <w:t>numberOfEggsLaid</w:t>
      </w:r>
      <w:proofErr w:type="spellEnd"/>
      <w:r>
        <w:t>)</w:t>
      </w:r>
      <w:r w:rsidR="00844F1F">
        <w:tab/>
      </w:r>
      <w:r w:rsidR="00844F1F">
        <w:tab/>
        <w:t>(1)</w:t>
      </w:r>
    </w:p>
    <w:p w:rsidR="0028702B" w:rsidRDefault="0028702B" w:rsidP="0028702B">
      <w:proofErr w:type="gramStart"/>
      <w:r>
        <w:t>days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(input("Number Of days the aliens are invading"))</w:t>
      </w:r>
      <w:r w:rsidR="00844F1F">
        <w:tab/>
      </w:r>
      <w:r w:rsidR="00844F1F">
        <w:tab/>
        <w:t>(1)</w:t>
      </w:r>
    </w:p>
    <w:p w:rsidR="0028702B" w:rsidRDefault="0028702B" w:rsidP="0028702B">
      <w:proofErr w:type="spellStart"/>
      <w:proofErr w:type="gramStart"/>
      <w:r>
        <w:t>numberHatched</w:t>
      </w:r>
      <w:proofErr w:type="spellEnd"/>
      <w:proofErr w:type="gramEnd"/>
      <w:r>
        <w:t xml:space="preserve"> = 0</w:t>
      </w:r>
      <w:r w:rsidR="00844F1F">
        <w:tab/>
      </w:r>
      <w:r w:rsidR="00844F1F">
        <w:tab/>
        <w:t>(1)</w:t>
      </w:r>
    </w:p>
    <w:p w:rsidR="004F0545" w:rsidRDefault="004F0545" w:rsidP="0028702B"/>
    <w:p w:rsidR="0028702B" w:rsidRDefault="0028702B" w:rsidP="0028702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range(1,days):</w:t>
      </w:r>
      <w:r w:rsidR="00844F1F">
        <w:tab/>
      </w:r>
      <w:r w:rsidR="00844F1F">
        <w:tab/>
        <w:t>(n)</w:t>
      </w:r>
    </w:p>
    <w:p w:rsidR="0028702B" w:rsidRDefault="0028702B" w:rsidP="0028702B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i-numberOfDaysPerHatch</w:t>
      </w:r>
      <w:proofErr w:type="spellEnd"/>
      <w:r>
        <w:t xml:space="preserve"> &gt;=0:</w:t>
      </w:r>
      <w:r w:rsidR="00844F1F">
        <w:tab/>
      </w:r>
      <w:r w:rsidR="00844F1F">
        <w:tab/>
        <w:t>(n)</w:t>
      </w:r>
    </w:p>
    <w:p w:rsidR="0028702B" w:rsidRDefault="0028702B" w:rsidP="0028702B">
      <w:r>
        <w:t xml:space="preserve">        </w:t>
      </w:r>
      <w:proofErr w:type="spellStart"/>
      <w:proofErr w:type="gramStart"/>
      <w:r>
        <w:t>numberHatched</w:t>
      </w:r>
      <w:proofErr w:type="spellEnd"/>
      <w:proofErr w:type="gramEnd"/>
      <w:r>
        <w:t xml:space="preserve"> = </w:t>
      </w:r>
      <w:proofErr w:type="spellStart"/>
      <w:r>
        <w:t>numberOfEggs</w:t>
      </w:r>
      <w:proofErr w:type="spellEnd"/>
      <w:r>
        <w:t>[</w:t>
      </w:r>
      <w:proofErr w:type="spellStart"/>
      <w:r>
        <w:t>i-numberOfDaysPerHatch</w:t>
      </w:r>
      <w:proofErr w:type="spellEnd"/>
      <w:r>
        <w:t>]</w:t>
      </w:r>
      <w:r w:rsidR="00844F1F">
        <w:tab/>
        <w:t>(n</w:t>
      </w:r>
      <w:r w:rsidR="00F65747">
        <w:t>-m</w:t>
      </w:r>
      <w:r w:rsidR="00844F1F">
        <w:t>)</w:t>
      </w:r>
    </w:p>
    <w:p w:rsidR="0028702B" w:rsidRDefault="004F0545" w:rsidP="0028702B">
      <w:r>
        <w:t xml:space="preserve">        </w:t>
      </w:r>
      <w:proofErr w:type="spellStart"/>
      <w:proofErr w:type="gramStart"/>
      <w:r w:rsidR="0028702B">
        <w:t>numberOfAliens.append</w:t>
      </w:r>
      <w:proofErr w:type="spellEnd"/>
      <w:r w:rsidR="0028702B">
        <w:t>(</w:t>
      </w:r>
      <w:proofErr w:type="spellStart"/>
      <w:proofErr w:type="gramEnd"/>
      <w:r w:rsidR="0028702B">
        <w:t>numberOfAliens</w:t>
      </w:r>
      <w:proofErr w:type="spellEnd"/>
      <w:r w:rsidR="0028702B">
        <w:t xml:space="preserve">[i-1] + </w:t>
      </w:r>
      <w:proofErr w:type="spellStart"/>
      <w:r w:rsidR="0028702B">
        <w:t>numberHatched</w:t>
      </w:r>
      <w:proofErr w:type="spellEnd"/>
      <w:r w:rsidR="0028702B">
        <w:t>)</w:t>
      </w:r>
      <w:r w:rsidR="00844F1F">
        <w:tab/>
        <w:t>(n</w:t>
      </w:r>
      <w:r w:rsidR="00F65747">
        <w:t>-m</w:t>
      </w:r>
      <w:r w:rsidR="00844F1F">
        <w:t>)</w:t>
      </w:r>
    </w:p>
    <w:p w:rsidR="0028702B" w:rsidRDefault="0028702B" w:rsidP="0028702B">
      <w:r>
        <w:t xml:space="preserve">    </w:t>
      </w:r>
      <w:proofErr w:type="gramStart"/>
      <w:r>
        <w:t>else</w:t>
      </w:r>
      <w:proofErr w:type="gramEnd"/>
      <w:r>
        <w:t>:</w:t>
      </w:r>
      <w:r w:rsidR="00254119">
        <w:tab/>
      </w:r>
      <w:r w:rsidR="00254119">
        <w:tab/>
        <w:t>(m</w:t>
      </w:r>
      <w:r w:rsidR="00844F1F">
        <w:t>)</w:t>
      </w:r>
    </w:p>
    <w:p w:rsidR="0028702B" w:rsidRDefault="0028702B" w:rsidP="0028702B">
      <w:r>
        <w:t xml:space="preserve">        </w:t>
      </w:r>
      <w:proofErr w:type="spellStart"/>
      <w:proofErr w:type="gramStart"/>
      <w:r>
        <w:t>numberOfAliens.append</w:t>
      </w:r>
      <w:proofErr w:type="spellEnd"/>
      <w:r>
        <w:t>(</w:t>
      </w:r>
      <w:proofErr w:type="spellStart"/>
      <w:proofErr w:type="gramEnd"/>
      <w:r>
        <w:t>numberOfAliens</w:t>
      </w:r>
      <w:proofErr w:type="spellEnd"/>
      <w:r>
        <w:t>[i-1])</w:t>
      </w:r>
      <w:r w:rsidR="00254119">
        <w:tab/>
      </w:r>
      <w:r w:rsidR="00254119">
        <w:tab/>
        <w:t>(m</w:t>
      </w:r>
      <w:r w:rsidR="00844F1F">
        <w:t>)</w:t>
      </w:r>
    </w:p>
    <w:p w:rsidR="0028702B" w:rsidRDefault="0028702B" w:rsidP="0028702B">
      <w:r>
        <w:t xml:space="preserve">    </w:t>
      </w:r>
      <w:proofErr w:type="spellStart"/>
      <w:proofErr w:type="gramStart"/>
      <w:r>
        <w:t>numberOfEggs.append</w:t>
      </w:r>
      <w:proofErr w:type="spellEnd"/>
      <w:r>
        <w:t>(</w:t>
      </w:r>
      <w:proofErr w:type="spellStart"/>
      <w:proofErr w:type="gramEnd"/>
      <w:r>
        <w:t>numberOfAliens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numberOfEggsLaid</w:t>
      </w:r>
      <w:proofErr w:type="spellEnd"/>
      <w:r>
        <w:t>)</w:t>
      </w:r>
      <w:r w:rsidR="00254119">
        <w:tab/>
      </w:r>
      <w:r w:rsidR="00254119">
        <w:tab/>
        <w:t>(n</w:t>
      </w:r>
      <w:r w:rsidR="00844F1F">
        <w:t>)</w:t>
      </w:r>
    </w:p>
    <w:p w:rsidR="0028702B" w:rsidRDefault="0028702B" w:rsidP="0028702B">
      <w:proofErr w:type="gramStart"/>
      <w:r>
        <w:t>print(</w:t>
      </w:r>
      <w:proofErr w:type="spellStart"/>
      <w:proofErr w:type="gramEnd"/>
      <w:r>
        <w:t>numberOfAliens</w:t>
      </w:r>
      <w:proofErr w:type="spellEnd"/>
      <w:r>
        <w:t>)</w:t>
      </w:r>
      <w:r w:rsidR="00844F1F">
        <w:tab/>
      </w:r>
      <w:r w:rsidR="00844F1F">
        <w:tab/>
        <w:t>(1)</w:t>
      </w:r>
    </w:p>
    <w:p w:rsidR="004F04D1" w:rsidRDefault="0028702B" w:rsidP="0028702B">
      <w:proofErr w:type="gramStart"/>
      <w:r>
        <w:t>print(</w:t>
      </w:r>
      <w:proofErr w:type="spellStart"/>
      <w:proofErr w:type="gramEnd"/>
      <w:r>
        <w:t>numberOfAliens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numberOfAliens</w:t>
      </w:r>
      <w:proofErr w:type="spellEnd"/>
      <w:r>
        <w:t>)-1], "Aliens")</w:t>
      </w:r>
      <w:r w:rsidR="00844F1F">
        <w:tab/>
      </w:r>
      <w:r w:rsidR="00844F1F">
        <w:tab/>
        <w:t>(1)</w:t>
      </w:r>
    </w:p>
    <w:p w:rsidR="0048566E" w:rsidRDefault="0048566E" w:rsidP="0028702B"/>
    <w:p w:rsidR="0048566E" w:rsidRDefault="0048566E" w:rsidP="0028702B">
      <w:r>
        <w:t xml:space="preserve">Question 3 runtime = </w:t>
      </w:r>
      <w:r w:rsidR="00254119">
        <w:t xml:space="preserve">3n + 2m (2n-2m) </w:t>
      </w:r>
      <w:r>
        <w:t>+</w:t>
      </w:r>
      <w:r w:rsidR="00254119">
        <w:t xml:space="preserve"> </w:t>
      </w:r>
      <w:bookmarkStart w:id="0" w:name="_GoBack"/>
      <w:bookmarkEnd w:id="0"/>
      <w:r>
        <w:t>10</w:t>
      </w:r>
    </w:p>
    <w:p w:rsidR="0048566E" w:rsidRDefault="0048566E" w:rsidP="0028702B">
      <w:r>
        <w:t>Big O – O(n)</w:t>
      </w:r>
    </w:p>
    <w:sectPr w:rsidR="0048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D1"/>
    <w:rsid w:val="00025B91"/>
    <w:rsid w:val="0007511E"/>
    <w:rsid w:val="000A40A7"/>
    <w:rsid w:val="000D38F3"/>
    <w:rsid w:val="00162A53"/>
    <w:rsid w:val="00254119"/>
    <w:rsid w:val="00257B1F"/>
    <w:rsid w:val="002616F7"/>
    <w:rsid w:val="0028214F"/>
    <w:rsid w:val="0028702B"/>
    <w:rsid w:val="002A1543"/>
    <w:rsid w:val="0033021F"/>
    <w:rsid w:val="0035657C"/>
    <w:rsid w:val="0039402A"/>
    <w:rsid w:val="003C1DA1"/>
    <w:rsid w:val="003D0D32"/>
    <w:rsid w:val="00463989"/>
    <w:rsid w:val="0048566E"/>
    <w:rsid w:val="004E02DE"/>
    <w:rsid w:val="004F04D1"/>
    <w:rsid w:val="004F0545"/>
    <w:rsid w:val="0066396E"/>
    <w:rsid w:val="006C3EF4"/>
    <w:rsid w:val="00844F1F"/>
    <w:rsid w:val="0096638E"/>
    <w:rsid w:val="009C6035"/>
    <w:rsid w:val="00A01B4B"/>
    <w:rsid w:val="00AA4A4B"/>
    <w:rsid w:val="00B23A09"/>
    <w:rsid w:val="00CE04C1"/>
    <w:rsid w:val="00D01169"/>
    <w:rsid w:val="00D35B5F"/>
    <w:rsid w:val="00DC2EC2"/>
    <w:rsid w:val="00F205E9"/>
    <w:rsid w:val="00F6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4DA45-2489-4BA4-936A-BADC28C0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96DCE3A1.dotm</Template>
  <TotalTime>139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36</cp:revision>
  <dcterms:created xsi:type="dcterms:W3CDTF">2016-10-19T16:54:00Z</dcterms:created>
  <dcterms:modified xsi:type="dcterms:W3CDTF">2016-10-24T14:40:00Z</dcterms:modified>
</cp:coreProperties>
</file>