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51C" w:rsidRDefault="00E34ABC" w:rsidP="00E34ABC">
      <w:pPr>
        <w:jc w:val="center"/>
        <w:rPr>
          <w:u w:val="single"/>
        </w:rPr>
      </w:pPr>
      <w:r w:rsidRPr="00E34ABC">
        <w:rPr>
          <w:u w:val="single"/>
        </w:rPr>
        <w:t>Question 3 (8)</w:t>
      </w:r>
    </w:p>
    <w:p w:rsidR="00E34ABC" w:rsidRDefault="00E34ABC" w:rsidP="00E34ABC">
      <w:pPr>
        <w:rPr>
          <w:u w:val="single"/>
        </w:rPr>
      </w:pPr>
    </w:p>
    <w:p w:rsidR="00E34ABC" w:rsidRDefault="00E34ABC" w:rsidP="00E34ABC">
      <w:r w:rsidRPr="00E34ABC">
        <w:t>REMOVEVOWELS</w:t>
      </w:r>
      <w:r>
        <w:t xml:space="preserve"> (</w:t>
      </w:r>
      <w:proofErr w:type="spellStart"/>
      <w:r>
        <w:t>inputString</w:t>
      </w:r>
      <w:proofErr w:type="spellEnd"/>
      <w:r>
        <w:t xml:space="preserve">, count, </w:t>
      </w:r>
      <w:proofErr w:type="spellStart"/>
      <w:r>
        <w:t>newString</w:t>
      </w:r>
      <w:proofErr w:type="spellEnd"/>
      <w:r>
        <w:t>)</w:t>
      </w:r>
      <w:r w:rsidR="0013719C">
        <w:t xml:space="preserve"> </w:t>
      </w:r>
      <w:r w:rsidR="009524EC">
        <w:tab/>
      </w:r>
      <w:r w:rsidR="008A332F">
        <w:tab/>
      </w:r>
      <w:r w:rsidR="008A332F">
        <w:tab/>
      </w:r>
      <w:r w:rsidR="008A332F">
        <w:tab/>
      </w:r>
      <w:r w:rsidR="008A332F">
        <w:tab/>
      </w:r>
      <w:r w:rsidR="009524EC">
        <w:t>(n)</w:t>
      </w:r>
    </w:p>
    <w:p w:rsidR="000F51A7" w:rsidRDefault="000F51A7" w:rsidP="00E34ABC">
      <w:r>
        <w:tab/>
        <w:t>‘’’Function passed are a string, an integer and another string.</w:t>
      </w:r>
    </w:p>
    <w:p w:rsidR="000F51A7" w:rsidRDefault="000F51A7" w:rsidP="000F51A7">
      <w:pPr>
        <w:ind w:firstLine="720"/>
      </w:pPr>
      <w:r>
        <w:t>Returns a string. Function places every character that is not a vowel into a new string</w:t>
      </w:r>
    </w:p>
    <w:p w:rsidR="000F51A7" w:rsidRDefault="000F51A7" w:rsidP="000F51A7">
      <w:pPr>
        <w:ind w:firstLine="720"/>
      </w:pPr>
      <w:r>
        <w:t>Until the end of the input string. It is then returned to the user</w:t>
      </w:r>
      <w:proofErr w:type="gramStart"/>
      <w:r>
        <w:t>.‘’’</w:t>
      </w:r>
      <w:proofErr w:type="gramEnd"/>
    </w:p>
    <w:p w:rsidR="005F055F" w:rsidRDefault="005F055F" w:rsidP="000F51A7">
      <w:pPr>
        <w:ind w:firstLine="720"/>
      </w:pPr>
      <w:r>
        <w:t>//if we have gone through the entire string then return the new string.</w:t>
      </w:r>
    </w:p>
    <w:p w:rsidR="00E34ABC" w:rsidRDefault="00E34ABC" w:rsidP="00E34ABC">
      <w:pPr>
        <w:ind w:left="720"/>
      </w:pPr>
      <w:r>
        <w:t xml:space="preserve">If count = </w:t>
      </w:r>
      <w:proofErr w:type="spellStart"/>
      <w:r>
        <w:t>inputString</w:t>
      </w:r>
      <w:proofErr w:type="spellEnd"/>
      <w:r>
        <w:t xml:space="preserve"> length</w:t>
      </w:r>
      <w:r w:rsidR="009524EC">
        <w:tab/>
      </w:r>
      <w:r w:rsidR="008A332F">
        <w:tab/>
      </w:r>
      <w:r w:rsidR="008A332F">
        <w:tab/>
      </w:r>
      <w:r w:rsidR="008A332F">
        <w:tab/>
      </w:r>
      <w:r w:rsidR="008A332F">
        <w:tab/>
      </w:r>
      <w:r w:rsidR="008A332F">
        <w:tab/>
      </w:r>
      <w:r w:rsidR="009524EC">
        <w:tab/>
        <w:t>(n)</w:t>
      </w:r>
    </w:p>
    <w:p w:rsidR="00E34ABC" w:rsidRDefault="00E34ABC" w:rsidP="00E34ABC">
      <w:pPr>
        <w:ind w:left="720"/>
      </w:pPr>
      <w:r>
        <w:tab/>
        <w:t xml:space="preserve">Return </w:t>
      </w:r>
      <w:proofErr w:type="spellStart"/>
      <w:r>
        <w:t>newString</w:t>
      </w:r>
      <w:proofErr w:type="spellEnd"/>
      <w:r w:rsidR="009524EC">
        <w:tab/>
      </w:r>
      <w:r w:rsidR="008A332F">
        <w:tab/>
      </w:r>
      <w:r w:rsidR="008A332F">
        <w:tab/>
      </w:r>
      <w:r w:rsidR="008A332F">
        <w:tab/>
      </w:r>
      <w:r w:rsidR="008A332F">
        <w:tab/>
      </w:r>
      <w:r w:rsidR="008A332F">
        <w:tab/>
      </w:r>
      <w:r w:rsidR="008A332F">
        <w:tab/>
      </w:r>
      <w:r w:rsidR="009524EC">
        <w:t>(1)</w:t>
      </w:r>
    </w:p>
    <w:p w:rsidR="00E34ABC" w:rsidRDefault="00E34ABC" w:rsidP="00E34ABC">
      <w:pPr>
        <w:ind w:left="720"/>
      </w:pPr>
      <w:r>
        <w:t>Else</w:t>
      </w:r>
      <w:r w:rsidR="009524EC">
        <w:tab/>
      </w:r>
      <w:r w:rsidR="008A332F">
        <w:tab/>
      </w:r>
      <w:r w:rsidR="008A332F">
        <w:tab/>
      </w:r>
      <w:r w:rsidR="008A332F">
        <w:tab/>
      </w:r>
      <w:r w:rsidR="008A332F">
        <w:tab/>
      </w:r>
      <w:r w:rsidR="008A332F">
        <w:tab/>
      </w:r>
      <w:r w:rsidR="008A332F">
        <w:tab/>
      </w:r>
      <w:r w:rsidR="008A332F">
        <w:tab/>
      </w:r>
      <w:r w:rsidR="008A332F">
        <w:tab/>
      </w:r>
      <w:r w:rsidR="008A332F">
        <w:tab/>
      </w:r>
      <w:r w:rsidR="009524EC">
        <w:t>(n-1)</w:t>
      </w:r>
    </w:p>
    <w:p w:rsidR="005F055F" w:rsidRDefault="005F055F" w:rsidP="00E34ABC">
      <w:pPr>
        <w:ind w:left="720"/>
      </w:pPr>
      <w:r>
        <w:t>//otherwise if the current letter is not a vowel then add it to the new string</w:t>
      </w:r>
    </w:p>
    <w:p w:rsidR="00E34ABC" w:rsidRPr="00E34ABC" w:rsidRDefault="00E34ABC" w:rsidP="00E34ABC">
      <w:pPr>
        <w:ind w:left="1440"/>
        <w:rPr>
          <w:rFonts w:cstheme="minorHAnsi"/>
          <w:color w:val="222222"/>
          <w:shd w:val="clear" w:color="auto" w:fill="FFFFFF"/>
        </w:rPr>
      </w:pPr>
      <w:r>
        <w:t xml:space="preserve">If </w:t>
      </w:r>
      <w:proofErr w:type="spellStart"/>
      <w:proofErr w:type="gramStart"/>
      <w:r w:rsidRPr="00E34ABC">
        <w:rPr>
          <w:rFonts w:cstheme="minorHAnsi"/>
        </w:rPr>
        <w:t>inputString</w:t>
      </w:r>
      <w:proofErr w:type="spellEnd"/>
      <w:r w:rsidRPr="00E34ABC">
        <w:rPr>
          <w:rFonts w:cstheme="minorHAnsi"/>
        </w:rPr>
        <w:t>[</w:t>
      </w:r>
      <w:proofErr w:type="gramEnd"/>
      <w:r w:rsidRPr="00E34ABC">
        <w:rPr>
          <w:rFonts w:cstheme="minorHAnsi"/>
        </w:rPr>
        <w:t xml:space="preserve">count] </w:t>
      </w:r>
      <w:r w:rsidRPr="00E34ABC">
        <w:rPr>
          <w:rFonts w:cstheme="minorHAnsi"/>
          <w:color w:val="222222"/>
          <w:shd w:val="clear" w:color="auto" w:fill="FFFFFF"/>
        </w:rPr>
        <w:t>≠ a vowel</w:t>
      </w:r>
      <w:r w:rsidR="009524EC">
        <w:rPr>
          <w:rFonts w:cstheme="minorHAnsi"/>
          <w:color w:val="222222"/>
          <w:shd w:val="clear" w:color="auto" w:fill="FFFFFF"/>
        </w:rPr>
        <w:tab/>
      </w:r>
      <w:r w:rsidR="009524EC">
        <w:rPr>
          <w:rFonts w:cstheme="minorHAnsi"/>
          <w:color w:val="222222"/>
          <w:shd w:val="clear" w:color="auto" w:fill="FFFFFF"/>
        </w:rPr>
        <w:tab/>
      </w:r>
      <w:r w:rsidR="008A332F">
        <w:rPr>
          <w:rFonts w:cstheme="minorHAnsi"/>
          <w:color w:val="222222"/>
          <w:shd w:val="clear" w:color="auto" w:fill="FFFFFF"/>
        </w:rPr>
        <w:tab/>
      </w:r>
      <w:r w:rsidR="008A332F">
        <w:rPr>
          <w:rFonts w:cstheme="minorHAnsi"/>
          <w:color w:val="222222"/>
          <w:shd w:val="clear" w:color="auto" w:fill="FFFFFF"/>
        </w:rPr>
        <w:tab/>
      </w:r>
      <w:r w:rsidR="008A332F">
        <w:rPr>
          <w:rFonts w:cstheme="minorHAnsi"/>
          <w:color w:val="222222"/>
          <w:shd w:val="clear" w:color="auto" w:fill="FFFFFF"/>
        </w:rPr>
        <w:tab/>
      </w:r>
      <w:r w:rsidR="008A332F">
        <w:rPr>
          <w:rFonts w:cstheme="minorHAnsi"/>
          <w:color w:val="222222"/>
          <w:shd w:val="clear" w:color="auto" w:fill="FFFFFF"/>
        </w:rPr>
        <w:tab/>
      </w:r>
      <w:r w:rsidR="009524EC">
        <w:rPr>
          <w:rFonts w:cstheme="minorHAnsi"/>
          <w:color w:val="222222"/>
          <w:shd w:val="clear" w:color="auto" w:fill="FFFFFF"/>
        </w:rPr>
        <w:t>(n)</w:t>
      </w:r>
    </w:p>
    <w:p w:rsidR="00E34ABC" w:rsidRPr="00E34ABC" w:rsidRDefault="00E34ABC" w:rsidP="00E34ABC">
      <w:pPr>
        <w:ind w:left="1440"/>
        <w:rPr>
          <w:rFonts w:cstheme="minorHAnsi"/>
          <w:color w:val="222222"/>
          <w:shd w:val="clear" w:color="auto" w:fill="FFFFFF"/>
        </w:rPr>
      </w:pPr>
      <w:r w:rsidRPr="00E34ABC">
        <w:rPr>
          <w:rFonts w:cstheme="minorHAnsi"/>
          <w:color w:val="222222"/>
          <w:shd w:val="clear" w:color="auto" w:fill="FFFFFF"/>
        </w:rPr>
        <w:tab/>
      </w:r>
      <w:proofErr w:type="spellStart"/>
      <w:proofErr w:type="gramStart"/>
      <w:r w:rsidR="005A5CF5">
        <w:rPr>
          <w:rFonts w:cstheme="minorHAnsi"/>
          <w:color w:val="222222"/>
          <w:shd w:val="clear" w:color="auto" w:fill="FFFFFF"/>
        </w:rPr>
        <w:t>newString</w:t>
      </w:r>
      <w:proofErr w:type="spellEnd"/>
      <w:proofErr w:type="gramEnd"/>
      <w:r w:rsidR="005A5CF5">
        <w:rPr>
          <w:rFonts w:cstheme="minorHAnsi"/>
          <w:color w:val="222222"/>
          <w:shd w:val="clear" w:color="auto" w:fill="FFFFFF"/>
        </w:rPr>
        <w:t xml:space="preserve"> &lt;-</w:t>
      </w:r>
      <w:r w:rsidR="0019055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19055B">
        <w:rPr>
          <w:rFonts w:cstheme="minorHAnsi"/>
          <w:color w:val="222222"/>
          <w:shd w:val="clear" w:color="auto" w:fill="FFFFFF"/>
        </w:rPr>
        <w:t>newString</w:t>
      </w:r>
      <w:proofErr w:type="spellEnd"/>
      <w:r w:rsidR="0019055B">
        <w:rPr>
          <w:rFonts w:cstheme="minorHAnsi"/>
          <w:color w:val="222222"/>
          <w:shd w:val="clear" w:color="auto" w:fill="FFFFFF"/>
        </w:rPr>
        <w:t xml:space="preserve"> + </w:t>
      </w:r>
      <w:proofErr w:type="spellStart"/>
      <w:r w:rsidR="0019055B">
        <w:rPr>
          <w:rFonts w:cstheme="minorHAnsi"/>
          <w:color w:val="222222"/>
          <w:shd w:val="clear" w:color="auto" w:fill="FFFFFF"/>
        </w:rPr>
        <w:t>inputString</w:t>
      </w:r>
      <w:proofErr w:type="spellEnd"/>
      <w:r w:rsidR="0019055B">
        <w:rPr>
          <w:rFonts w:cstheme="minorHAnsi"/>
          <w:color w:val="222222"/>
          <w:shd w:val="clear" w:color="auto" w:fill="FFFFFF"/>
        </w:rPr>
        <w:t>[count]</w:t>
      </w:r>
      <w:r w:rsidR="009524EC">
        <w:rPr>
          <w:rFonts w:cstheme="minorHAnsi"/>
          <w:color w:val="222222"/>
          <w:shd w:val="clear" w:color="auto" w:fill="FFFFFF"/>
        </w:rPr>
        <w:tab/>
      </w:r>
      <w:r w:rsidR="008A332F">
        <w:rPr>
          <w:rFonts w:cstheme="minorHAnsi"/>
          <w:color w:val="222222"/>
          <w:shd w:val="clear" w:color="auto" w:fill="FFFFFF"/>
        </w:rPr>
        <w:tab/>
      </w:r>
      <w:r w:rsidR="008A332F">
        <w:rPr>
          <w:rFonts w:cstheme="minorHAnsi"/>
          <w:color w:val="222222"/>
          <w:shd w:val="clear" w:color="auto" w:fill="FFFFFF"/>
        </w:rPr>
        <w:tab/>
      </w:r>
      <w:r w:rsidR="009524EC">
        <w:rPr>
          <w:rFonts w:cstheme="minorHAnsi"/>
          <w:color w:val="222222"/>
          <w:shd w:val="clear" w:color="auto" w:fill="FFFFFF"/>
        </w:rPr>
        <w:t>(n-m)</w:t>
      </w:r>
    </w:p>
    <w:p w:rsidR="00E34ABC" w:rsidRDefault="0019055B" w:rsidP="00E34ABC">
      <w:pPr>
        <w:ind w:left="2160"/>
      </w:pPr>
      <w:proofErr w:type="gramStart"/>
      <w:r>
        <w:t>r</w:t>
      </w:r>
      <w:r w:rsidR="00E34ABC">
        <w:t>eturn</w:t>
      </w:r>
      <w:proofErr w:type="gramEnd"/>
      <w:r w:rsidR="00E34ABC">
        <w:t xml:space="preserve"> REMOVEVOWELS(</w:t>
      </w:r>
      <w:proofErr w:type="spellStart"/>
      <w:r w:rsidR="00E34ABC">
        <w:t>inputString</w:t>
      </w:r>
      <w:proofErr w:type="spellEnd"/>
      <w:r w:rsidR="00E34ABC">
        <w:t xml:space="preserve">, count+1, </w:t>
      </w:r>
      <w:proofErr w:type="spellStart"/>
      <w:r w:rsidR="00E34ABC">
        <w:t>newString</w:t>
      </w:r>
      <w:proofErr w:type="spellEnd"/>
      <w:r w:rsidR="00E34ABC">
        <w:t>)</w:t>
      </w:r>
      <w:r w:rsidR="009524EC">
        <w:tab/>
        <w:t>(n-m)</w:t>
      </w:r>
    </w:p>
    <w:p w:rsidR="00E34ABC" w:rsidRDefault="00E34ABC" w:rsidP="00E34ABC">
      <w:r>
        <w:tab/>
      </w:r>
      <w:r>
        <w:tab/>
        <w:t>Else</w:t>
      </w:r>
      <w:r w:rsidR="009524EC">
        <w:tab/>
      </w:r>
      <w:r w:rsidR="009524EC">
        <w:tab/>
      </w:r>
      <w:r w:rsidR="008A332F">
        <w:tab/>
      </w:r>
      <w:r w:rsidR="008A332F">
        <w:tab/>
      </w:r>
      <w:r w:rsidR="008A332F">
        <w:tab/>
      </w:r>
      <w:r w:rsidR="008A332F">
        <w:tab/>
      </w:r>
      <w:r w:rsidR="008A332F">
        <w:tab/>
      </w:r>
      <w:r w:rsidR="008A332F">
        <w:tab/>
      </w:r>
      <w:r w:rsidR="008A332F">
        <w:tab/>
      </w:r>
      <w:r w:rsidR="009524EC">
        <w:t>(m)</w:t>
      </w:r>
    </w:p>
    <w:p w:rsidR="005F055F" w:rsidRDefault="005F055F" w:rsidP="00E34ABC">
      <w:r>
        <w:t>//if it is a vowel, then move onto the next character.</w:t>
      </w:r>
    </w:p>
    <w:p w:rsidR="00E34ABC" w:rsidRDefault="0019055B" w:rsidP="00E34ABC">
      <w:pPr>
        <w:ind w:left="2160"/>
      </w:pPr>
      <w:proofErr w:type="gramStart"/>
      <w:r>
        <w:t>r</w:t>
      </w:r>
      <w:r w:rsidR="00E34ABC">
        <w:t>eturn</w:t>
      </w:r>
      <w:proofErr w:type="gramEnd"/>
      <w:r w:rsidR="00E34ABC">
        <w:t xml:space="preserve"> REMOVEVOWELS(</w:t>
      </w:r>
      <w:proofErr w:type="spellStart"/>
      <w:r w:rsidR="00E34ABC">
        <w:t>inputString</w:t>
      </w:r>
      <w:proofErr w:type="spellEnd"/>
      <w:r w:rsidR="00E34ABC">
        <w:t xml:space="preserve">, count+1, </w:t>
      </w:r>
      <w:proofErr w:type="spellStart"/>
      <w:r w:rsidR="00E34ABC">
        <w:t>newString</w:t>
      </w:r>
      <w:proofErr w:type="spellEnd"/>
      <w:r w:rsidR="00E34ABC">
        <w:t>)</w:t>
      </w:r>
      <w:r w:rsidR="009524EC">
        <w:tab/>
        <w:t>(m)</w:t>
      </w:r>
    </w:p>
    <w:p w:rsidR="00935E7B" w:rsidRDefault="00935E7B" w:rsidP="00E34ABC">
      <w:r>
        <w:t xml:space="preserve">Runtime:3n + </w:t>
      </w:r>
      <w:r w:rsidR="00BC7E9C">
        <w:t>2</w:t>
      </w:r>
      <w:r w:rsidR="00BF6107">
        <w:t>m + 2(</w:t>
      </w:r>
      <w:r>
        <w:t>n-m) + (n-1)</w:t>
      </w:r>
      <w:bookmarkStart w:id="0" w:name="_GoBack"/>
      <w:bookmarkEnd w:id="0"/>
      <w:r>
        <w:t>+ 1</w:t>
      </w:r>
    </w:p>
    <w:p w:rsidR="00E34ABC" w:rsidRDefault="009524EC" w:rsidP="00E34ABC">
      <w:r>
        <w:t>m being number of vowels, n being length of string</w:t>
      </w:r>
      <w:r w:rsidR="0065060A">
        <w:t>.</w:t>
      </w:r>
    </w:p>
    <w:p w:rsidR="00935E7B" w:rsidRPr="00E34ABC" w:rsidRDefault="00935E7B" w:rsidP="00E34ABC">
      <w:r>
        <w:t>Big</w:t>
      </w:r>
      <w:r w:rsidR="0065060A">
        <w:t xml:space="preserve"> O: </w:t>
      </w:r>
      <w:proofErr w:type="gramStart"/>
      <w:r w:rsidR="0065060A">
        <w:t>O</w:t>
      </w:r>
      <w:r>
        <w:t>(</w:t>
      </w:r>
      <w:proofErr w:type="gramEnd"/>
      <w:r>
        <w:t>n)</w:t>
      </w:r>
    </w:p>
    <w:sectPr w:rsidR="00935E7B" w:rsidRPr="00E34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BC"/>
    <w:rsid w:val="000F51A7"/>
    <w:rsid w:val="0013719C"/>
    <w:rsid w:val="0017351C"/>
    <w:rsid w:val="0019055B"/>
    <w:rsid w:val="00223AAF"/>
    <w:rsid w:val="00314262"/>
    <w:rsid w:val="005A5CF5"/>
    <w:rsid w:val="005F055F"/>
    <w:rsid w:val="0065060A"/>
    <w:rsid w:val="0065758E"/>
    <w:rsid w:val="008A332F"/>
    <w:rsid w:val="00935E7B"/>
    <w:rsid w:val="009524EC"/>
    <w:rsid w:val="00B6562E"/>
    <w:rsid w:val="00B74B63"/>
    <w:rsid w:val="00BC7E9C"/>
    <w:rsid w:val="00BF6107"/>
    <w:rsid w:val="00C83EE6"/>
    <w:rsid w:val="00E3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16706-C1E8-4BB4-AA9F-7BCBE487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35</cp:revision>
  <dcterms:created xsi:type="dcterms:W3CDTF">2016-10-24T12:22:00Z</dcterms:created>
  <dcterms:modified xsi:type="dcterms:W3CDTF">2016-10-25T17:45:00Z</dcterms:modified>
</cp:coreProperties>
</file>