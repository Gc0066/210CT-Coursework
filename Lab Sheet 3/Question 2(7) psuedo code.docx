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45" w:rsidRDefault="00291623">
      <w:bookmarkStart w:id="0" w:name="_GoBack"/>
      <w:proofErr w:type="gramStart"/>
      <w:r>
        <w:t>ISPRIME(</w:t>
      </w:r>
      <w:proofErr w:type="spellStart"/>
      <w:proofErr w:type="gramEnd"/>
      <w:r>
        <w:t>inputNumber</w:t>
      </w:r>
      <w:proofErr w:type="spellEnd"/>
      <w:r>
        <w:t xml:space="preserve">, </w:t>
      </w:r>
      <w:proofErr w:type="spellStart"/>
      <w:r>
        <w:t>possibleFactor</w:t>
      </w:r>
      <w:proofErr w:type="spellEnd"/>
      <w:r>
        <w:t>)</w:t>
      </w:r>
      <w:r w:rsidR="00D65387">
        <w:t xml:space="preserve">        </w:t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D65387">
        <w:t>(n</w:t>
      </w:r>
      <w:r w:rsidR="005C2781">
        <w:t>-1</w:t>
      </w:r>
      <w:r w:rsidR="00D65387">
        <w:t>)</w:t>
      </w:r>
    </w:p>
    <w:p w:rsidR="009371FF" w:rsidRDefault="009371FF" w:rsidP="009371FF">
      <w:pPr>
        <w:ind w:left="720"/>
      </w:pPr>
      <w:r>
        <w:t xml:space="preserve">‘’’ function takes in an integer larger than one (as otherwise it cannot be a prime number so there is no point checking). It also takes in another integer which is less than the first integer. Function continually checks if </w:t>
      </w:r>
      <w:proofErr w:type="spellStart"/>
      <w:r>
        <w:t>inputNumber</w:t>
      </w:r>
      <w:proofErr w:type="spellEnd"/>
      <w:r>
        <w:t xml:space="preserve"> divided by any number up until 1 can be divided without a remainder. If it can be, then it must not be a prime number and thus returns False</w:t>
      </w:r>
      <w:r w:rsidR="000F0623">
        <w:t xml:space="preserve">. If it cannot be it calls the function again with the </w:t>
      </w:r>
      <w:proofErr w:type="spellStart"/>
      <w:r w:rsidR="000F0623">
        <w:t>possibleFunction</w:t>
      </w:r>
      <w:proofErr w:type="spellEnd"/>
      <w:r w:rsidR="000F0623">
        <w:t xml:space="preserve"> variables value being one less than last time. If the </w:t>
      </w:r>
      <w:proofErr w:type="spellStart"/>
      <w:r w:rsidR="000F0623">
        <w:t>possibleFactor</w:t>
      </w:r>
      <w:proofErr w:type="spellEnd"/>
      <w:r w:rsidR="000F0623">
        <w:t xml:space="preserve"> value becomes equal to one. Then the input number is prime and True is returned.</w:t>
      </w:r>
      <w:r>
        <w:t>’’’</w:t>
      </w:r>
    </w:p>
    <w:p w:rsidR="00B65D7C" w:rsidRDefault="00B65D7C" w:rsidP="00B65D7C">
      <w:pPr>
        <w:ind w:left="720"/>
      </w:pPr>
      <w:r>
        <w:t>//if there has not been a number which it can be divided by without a remainder by before one then it is a prime.</w:t>
      </w:r>
    </w:p>
    <w:p w:rsidR="00291623" w:rsidRDefault="00291623" w:rsidP="00291623">
      <w:pPr>
        <w:ind w:left="720"/>
      </w:pPr>
      <w:r>
        <w:t>If possible factor = 1</w:t>
      </w:r>
      <w:r w:rsidR="00D65387">
        <w:tab/>
      </w:r>
      <w:r w:rsidR="00D65387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D65387">
        <w:t>(n</w:t>
      </w:r>
      <w:r w:rsidR="008A3420">
        <w:t>-1</w:t>
      </w:r>
      <w:r w:rsidR="00D65387">
        <w:t>)</w:t>
      </w:r>
    </w:p>
    <w:p w:rsidR="00291623" w:rsidRDefault="00291623" w:rsidP="00291623">
      <w:pPr>
        <w:ind w:left="1440"/>
      </w:pPr>
      <w:r>
        <w:t xml:space="preserve">Return </w:t>
      </w:r>
      <w:r w:rsidR="009371FF">
        <w:t>True</w:t>
      </w:r>
      <w:r w:rsidR="00D65387">
        <w:tab/>
      </w:r>
      <w:r w:rsidR="00D65387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D65387">
        <w:t>(1)</w:t>
      </w:r>
    </w:p>
    <w:p w:rsidR="00B65D7C" w:rsidRDefault="00B65D7C" w:rsidP="00B65D7C">
      <w:pPr>
        <w:ind w:left="720"/>
      </w:pPr>
      <w:r>
        <w:t xml:space="preserve">//if current number cannot be divided by </w:t>
      </w:r>
      <w:proofErr w:type="spellStart"/>
      <w:r>
        <w:t>possibleFactor</w:t>
      </w:r>
      <w:proofErr w:type="spellEnd"/>
      <w:r>
        <w:t xml:space="preserve"> without a remainder then call //function again with the value of </w:t>
      </w:r>
      <w:proofErr w:type="spellStart"/>
      <w:r>
        <w:t>possibleFactor</w:t>
      </w:r>
      <w:proofErr w:type="spellEnd"/>
      <w:r>
        <w:t xml:space="preserve"> being one less.</w:t>
      </w:r>
    </w:p>
    <w:p w:rsidR="00291623" w:rsidRDefault="00291623" w:rsidP="00291623">
      <w:pPr>
        <w:ind w:left="720"/>
      </w:pPr>
      <w:r>
        <w:t xml:space="preserve">Else If </w:t>
      </w:r>
      <w:proofErr w:type="spellStart"/>
      <w:r>
        <w:t>inputNumber</w:t>
      </w:r>
      <w:proofErr w:type="spellEnd"/>
      <w:r>
        <w:t xml:space="preserve"> mod </w:t>
      </w:r>
      <w:proofErr w:type="spellStart"/>
      <w:r>
        <w:t>possibleFactor</w:t>
      </w:r>
      <w:proofErr w:type="spellEnd"/>
      <w:r>
        <w:t xml:space="preserve"> </w:t>
      </w:r>
      <w:r w:rsidRPr="00291623">
        <w:t>≠</w:t>
      </w:r>
      <w:r>
        <w:t xml:space="preserve"> 0</w:t>
      </w:r>
      <w:r w:rsidR="00D65387">
        <w:tab/>
      </w:r>
      <w:r w:rsidR="00D65387">
        <w:tab/>
      </w:r>
      <w:r w:rsidR="00551C1A">
        <w:tab/>
      </w:r>
      <w:r w:rsidR="00551C1A">
        <w:tab/>
      </w:r>
      <w:r w:rsidR="00551C1A">
        <w:tab/>
      </w:r>
      <w:r w:rsidR="00D65387">
        <w:t>(n</w:t>
      </w:r>
      <w:r w:rsidR="00153009">
        <w:t>-</w:t>
      </w:r>
      <w:r w:rsidR="008A3420">
        <w:t>2</w:t>
      </w:r>
      <w:r w:rsidR="00D65387">
        <w:t>)</w:t>
      </w:r>
    </w:p>
    <w:p w:rsidR="00291623" w:rsidRDefault="00291623" w:rsidP="00291623">
      <w:pPr>
        <w:ind w:left="1440"/>
      </w:pPr>
      <w:r>
        <w:t xml:space="preserve">Return </w:t>
      </w:r>
      <w:proofErr w:type="gramStart"/>
      <w:r>
        <w:t>ISPRIME(</w:t>
      </w:r>
      <w:proofErr w:type="spellStart"/>
      <w:proofErr w:type="gramEnd"/>
      <w:r>
        <w:t>inputNumber</w:t>
      </w:r>
      <w:proofErr w:type="spellEnd"/>
      <w:r>
        <w:t>, possibleFactor-1)</w:t>
      </w:r>
      <w:r w:rsidR="00D65387">
        <w:tab/>
      </w:r>
      <w:r w:rsidR="00551C1A">
        <w:tab/>
      </w:r>
      <w:r w:rsidR="00551C1A">
        <w:tab/>
      </w:r>
      <w:r w:rsidR="00D65387">
        <w:tab/>
        <w:t>(n</w:t>
      </w:r>
      <w:r w:rsidR="008A3420">
        <w:t>-2</w:t>
      </w:r>
      <w:r w:rsidR="00D65387">
        <w:t>)</w:t>
      </w:r>
    </w:p>
    <w:p w:rsidR="00291623" w:rsidRDefault="00D65387" w:rsidP="00291623">
      <w:pPr>
        <w:ind w:left="720"/>
      </w:pPr>
      <w:r>
        <w:t>E</w:t>
      </w:r>
      <w:r w:rsidR="00291623">
        <w:t>lse</w:t>
      </w:r>
      <w:r>
        <w:tab/>
      </w:r>
      <w:r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>
        <w:t>(1)</w:t>
      </w:r>
    </w:p>
    <w:p w:rsidR="005A7461" w:rsidRDefault="005A7461" w:rsidP="005A7461">
      <w:pPr>
        <w:ind w:left="720"/>
      </w:pPr>
      <w:r>
        <w:t>//if the number can be divided without a remainder then it is not a prime number.</w:t>
      </w:r>
    </w:p>
    <w:p w:rsidR="005C2781" w:rsidRDefault="00291623" w:rsidP="00E14445">
      <w:pPr>
        <w:ind w:left="1440"/>
      </w:pPr>
      <w:r>
        <w:t xml:space="preserve">Return </w:t>
      </w:r>
      <w:r w:rsidR="009371FF">
        <w:t>False</w:t>
      </w:r>
      <w:r w:rsidR="00D65387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551C1A">
        <w:tab/>
      </w:r>
      <w:r w:rsidR="00D65387">
        <w:tab/>
        <w:t>(1)</w:t>
      </w:r>
    </w:p>
    <w:p w:rsidR="005C2781" w:rsidRDefault="005C2781" w:rsidP="005C2781">
      <w:r>
        <w:t xml:space="preserve">Run time: </w:t>
      </w:r>
      <w:r w:rsidR="00D44CE9">
        <w:t>(4n-6) + 3</w:t>
      </w:r>
    </w:p>
    <w:p w:rsidR="005C2781" w:rsidRDefault="005C2781" w:rsidP="005C2781">
      <w:r>
        <w:t xml:space="preserve">Big O: </w:t>
      </w:r>
      <w:proofErr w:type="gramStart"/>
      <w:r>
        <w:t>O(</w:t>
      </w:r>
      <w:proofErr w:type="gramEnd"/>
      <w:r>
        <w:t>n)</w:t>
      </w:r>
      <w:bookmarkEnd w:id="0"/>
    </w:p>
    <w:sectPr w:rsidR="005C2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23"/>
    <w:rsid w:val="0003707A"/>
    <w:rsid w:val="000F0623"/>
    <w:rsid w:val="00153009"/>
    <w:rsid w:val="00291623"/>
    <w:rsid w:val="002D72CE"/>
    <w:rsid w:val="00383F45"/>
    <w:rsid w:val="00433436"/>
    <w:rsid w:val="00551C1A"/>
    <w:rsid w:val="005A7461"/>
    <w:rsid w:val="005C2781"/>
    <w:rsid w:val="00650778"/>
    <w:rsid w:val="00855E9F"/>
    <w:rsid w:val="008A3420"/>
    <w:rsid w:val="009371FF"/>
    <w:rsid w:val="0098377F"/>
    <w:rsid w:val="00B65D7C"/>
    <w:rsid w:val="00D44CE9"/>
    <w:rsid w:val="00D65387"/>
    <w:rsid w:val="00E14445"/>
    <w:rsid w:val="00F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1C97A-1860-4393-A69D-03AC491C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32</cp:revision>
  <dcterms:created xsi:type="dcterms:W3CDTF">2016-10-23T16:37:00Z</dcterms:created>
  <dcterms:modified xsi:type="dcterms:W3CDTF">2016-11-23T16:05:00Z</dcterms:modified>
</cp:coreProperties>
</file>