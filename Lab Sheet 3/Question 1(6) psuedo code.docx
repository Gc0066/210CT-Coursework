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F7" w:rsidRDefault="00830854" w:rsidP="00830854">
      <w:pPr>
        <w:jc w:val="center"/>
        <w:rPr>
          <w:u w:val="single"/>
        </w:rPr>
      </w:pPr>
      <w:r w:rsidRPr="00830854">
        <w:rPr>
          <w:u w:val="single"/>
        </w:rPr>
        <w:t>Question 1 (6)</w:t>
      </w:r>
    </w:p>
    <w:p w:rsidR="00830854" w:rsidRDefault="00830854" w:rsidP="00830854">
      <w:proofErr w:type="gramStart"/>
      <w:r>
        <w:t>REVERSESENTENCE(</w:t>
      </w:r>
      <w:proofErr w:type="spellStart"/>
      <w:proofErr w:type="gramEnd"/>
      <w:r>
        <w:t>InputSentence</w:t>
      </w:r>
      <w:proofErr w:type="spellEnd"/>
      <w:r>
        <w:t>)</w:t>
      </w:r>
      <w:r w:rsidR="003A0C5B">
        <w:tab/>
        <w:t>(1)</w:t>
      </w:r>
    </w:p>
    <w:p w:rsidR="00023B31" w:rsidRDefault="00023B31" w:rsidP="00023B31">
      <w:pPr>
        <w:ind w:left="720"/>
      </w:pPr>
      <w:r>
        <w:t>‘’’takes string input of a sentence. Splits the sentence into the individual words and assigns them to a list. Finds the length of the list, Goes through the list from last word to first, adding each word to a new string. After all the words are in the new string. Returns the string which holds the reversed sentence. ‘’’</w:t>
      </w:r>
    </w:p>
    <w:p w:rsidR="00830854" w:rsidRDefault="00830854" w:rsidP="00830854">
      <w:r>
        <w:tab/>
        <w:t>List &lt;- Split words in sentence</w:t>
      </w:r>
      <w:r w:rsidR="00E340E8">
        <w:t xml:space="preserve"> </w:t>
      </w:r>
      <w:r w:rsidR="00E340E8">
        <w:tab/>
        <w:t>(1)</w:t>
      </w:r>
    </w:p>
    <w:p w:rsidR="00830854" w:rsidRDefault="006A0820" w:rsidP="00830854">
      <w:r>
        <w:tab/>
      </w:r>
      <w:proofErr w:type="spellStart"/>
      <w:r>
        <w:t>i</w:t>
      </w:r>
      <w:proofErr w:type="spellEnd"/>
      <w:r>
        <w:t xml:space="preserve"> &lt;-</w:t>
      </w:r>
      <w:r w:rsidR="00830854">
        <w:t xml:space="preserve"> length of List</w:t>
      </w:r>
      <w:r w:rsidR="00E340E8">
        <w:tab/>
      </w:r>
      <w:r w:rsidR="00E340E8">
        <w:tab/>
        <w:t>(1)</w:t>
      </w:r>
    </w:p>
    <w:p w:rsidR="00830854" w:rsidRDefault="00830854" w:rsidP="00830854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&gt;=1</w:t>
      </w:r>
      <w:r w:rsidR="00E340E8">
        <w:tab/>
      </w:r>
      <w:r w:rsidR="00E340E8">
        <w:tab/>
        <w:t>(n)</w:t>
      </w:r>
    </w:p>
    <w:p w:rsidR="00830854" w:rsidRDefault="006A0820" w:rsidP="00830854">
      <w:r>
        <w:tab/>
      </w:r>
      <w:r>
        <w:tab/>
        <w:t>reversed &lt;- r</w:t>
      </w:r>
      <w:r w:rsidR="00830854">
        <w:t>eversed +</w:t>
      </w:r>
      <w:r w:rsidR="00AC2D9D">
        <w:t xml:space="preserve"> </w:t>
      </w:r>
      <w:r w:rsidR="00830854">
        <w:t>List[</w:t>
      </w:r>
      <w:proofErr w:type="spellStart"/>
      <w:r w:rsidR="00830854">
        <w:t>i</w:t>
      </w:r>
      <w:proofErr w:type="spellEnd"/>
      <w:r w:rsidR="00830854">
        <w:t>]</w:t>
      </w:r>
      <w:r w:rsidR="00AC2D9D">
        <w:t xml:space="preserve"> + </w:t>
      </w:r>
      <w:bookmarkStart w:id="0" w:name="_GoBack"/>
      <w:bookmarkEnd w:id="0"/>
      <w:r w:rsidR="00AC2D9D">
        <w:t>“ “</w:t>
      </w:r>
      <w:r w:rsidR="00E340E8">
        <w:tab/>
        <w:t>(n)</w:t>
      </w:r>
    </w:p>
    <w:p w:rsidR="006A0820" w:rsidRDefault="006A0820" w:rsidP="00830854">
      <w:r>
        <w:tab/>
      </w:r>
      <w:r>
        <w:tab/>
      </w:r>
      <w:proofErr w:type="spellStart"/>
      <w:r>
        <w:t>i</w:t>
      </w:r>
      <w:proofErr w:type="spellEnd"/>
      <w:r>
        <w:t xml:space="preserve"> &lt;- </w:t>
      </w:r>
      <w:proofErr w:type="spellStart"/>
      <w:r>
        <w:t>i</w:t>
      </w:r>
      <w:proofErr w:type="spellEnd"/>
      <w:r>
        <w:t xml:space="preserve"> - 1</w:t>
      </w:r>
      <w:r w:rsidR="003A0C5B">
        <w:tab/>
      </w:r>
      <w:r w:rsidR="003A0C5B">
        <w:tab/>
        <w:t>(n)</w:t>
      </w:r>
    </w:p>
    <w:p w:rsidR="00830854" w:rsidRDefault="00830854" w:rsidP="00830854">
      <w:r>
        <w:tab/>
        <w:t>Return Reversed</w:t>
      </w:r>
      <w:r w:rsidR="00E340E8">
        <w:tab/>
        <w:t>(1)</w:t>
      </w:r>
    </w:p>
    <w:p w:rsidR="00830854" w:rsidRDefault="00830854" w:rsidP="00830854">
      <w:r>
        <w:tab/>
      </w:r>
    </w:p>
    <w:p w:rsidR="003A0C5B" w:rsidRDefault="003A0C5B" w:rsidP="00830854">
      <w:r>
        <w:t>Run time:  3n+4</w:t>
      </w:r>
    </w:p>
    <w:p w:rsidR="003A0C5B" w:rsidRPr="00830854" w:rsidRDefault="003A0C5B" w:rsidP="00830854">
      <w:r>
        <w:t>Big O: O(n)</w:t>
      </w:r>
    </w:p>
    <w:sectPr w:rsidR="003A0C5B" w:rsidRPr="0083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54"/>
    <w:rsid w:val="00023B31"/>
    <w:rsid w:val="000D3070"/>
    <w:rsid w:val="003A0C5B"/>
    <w:rsid w:val="006A0820"/>
    <w:rsid w:val="00830854"/>
    <w:rsid w:val="00AC2D9D"/>
    <w:rsid w:val="00E340E8"/>
    <w:rsid w:val="00F0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3BD55-8D68-4CB7-B0D6-F3EAA98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Coleman</dc:creator>
  <cp:keywords/>
  <dc:description/>
  <cp:lastModifiedBy>George Coleman</cp:lastModifiedBy>
  <cp:revision>16</cp:revision>
  <dcterms:created xsi:type="dcterms:W3CDTF">2016-10-22T16:15:00Z</dcterms:created>
  <dcterms:modified xsi:type="dcterms:W3CDTF">2016-10-23T17:44:00Z</dcterms:modified>
</cp:coreProperties>
</file>